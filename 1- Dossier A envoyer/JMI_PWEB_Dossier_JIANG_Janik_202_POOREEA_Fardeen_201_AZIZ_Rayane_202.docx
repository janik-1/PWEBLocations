
<file path=[Content_Types].xml><?xml version="1.0" encoding="utf-8"?>
<Types xmlns="http://schemas.openxmlformats.org/package/2006/content-types">
  <Default Extension="jfif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60FE90" w14:textId="058CA98B" w:rsidR="004A73BF" w:rsidRPr="006621AA" w:rsidRDefault="006019D8" w:rsidP="00B70876">
      <w:pPr>
        <w:tabs>
          <w:tab w:val="left" w:pos="10260"/>
        </w:tabs>
      </w:pPr>
      <w:r w:rsidRPr="006621AA">
        <w:rPr>
          <w:noProof/>
          <w:lang w:eastAsia="en-US"/>
        </w:rPr>
        <w:drawing>
          <wp:anchor distT="0" distB="0" distL="114300" distR="114300" simplePos="0" relativeHeight="251649024" behindDoc="1" locked="0" layoutInCell="1" allowOverlap="1" wp14:anchorId="18B036CF" wp14:editId="65B03AB6">
            <wp:simplePos x="0" y="0"/>
            <wp:positionH relativeFrom="column">
              <wp:posOffset>-3073581</wp:posOffset>
            </wp:positionH>
            <wp:positionV relativeFrom="paragraph">
              <wp:posOffset>-3810</wp:posOffset>
            </wp:positionV>
            <wp:extent cx="14988647" cy="6869349"/>
            <wp:effectExtent l="0" t="0" r="3810" b="825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8647" cy="6869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5C16" w:rsidRPr="00CE5C16"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31AF38EB" wp14:editId="2E695529">
                <wp:simplePos x="0" y="0"/>
                <wp:positionH relativeFrom="column">
                  <wp:posOffset>-652780</wp:posOffset>
                </wp:positionH>
                <wp:positionV relativeFrom="paragraph">
                  <wp:posOffset>-2329815</wp:posOffset>
                </wp:positionV>
                <wp:extent cx="8028305" cy="3599815"/>
                <wp:effectExtent l="0" t="0" r="0" b="635"/>
                <wp:wrapNone/>
                <wp:docPr id="26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28305" cy="3599815"/>
                        </a:xfrm>
                        <a:custGeom>
                          <a:avLst/>
                          <a:gdLst>
                            <a:gd name="T0" fmla="*/ 2529 w 2529"/>
                            <a:gd name="T1" fmla="*/ 400 h 1247"/>
                            <a:gd name="T2" fmla="*/ 515 w 2529"/>
                            <a:gd name="T3" fmla="*/ 0 h 1247"/>
                            <a:gd name="T4" fmla="*/ 0 w 2529"/>
                            <a:gd name="T5" fmla="*/ 0 h 1247"/>
                            <a:gd name="T6" fmla="*/ 0 w 2529"/>
                            <a:gd name="T7" fmla="*/ 960 h 1247"/>
                            <a:gd name="T8" fmla="*/ 1033 w 2529"/>
                            <a:gd name="T9" fmla="*/ 991 h 1247"/>
                            <a:gd name="T10" fmla="*/ 2529 w 2529"/>
                            <a:gd name="T11" fmla="*/ 1247 h 1247"/>
                            <a:gd name="T12" fmla="*/ 2529 w 2529"/>
                            <a:gd name="T13" fmla="*/ 400 h 124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2529" h="1247">
                              <a:moveTo>
                                <a:pt x="2529" y="400"/>
                              </a:moveTo>
                              <a:cubicBezTo>
                                <a:pt x="515" y="0"/>
                                <a:pt x="515" y="0"/>
                                <a:pt x="515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960"/>
                                <a:pt x="0" y="960"/>
                                <a:pt x="0" y="960"/>
                              </a:cubicBezTo>
                              <a:cubicBezTo>
                                <a:pt x="258" y="1023"/>
                                <a:pt x="604" y="1058"/>
                                <a:pt x="1033" y="991"/>
                              </a:cubicBezTo>
                              <a:cubicBezTo>
                                <a:pt x="1909" y="853"/>
                                <a:pt x="2359" y="1088"/>
                                <a:pt x="2529" y="1247"/>
                              </a:cubicBezTo>
                              <a:lnTo>
                                <a:pt x="2529" y="40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09A7A" id="Freeform 10" o:spid="_x0000_s1026" style="position:absolute;margin-left:-51.4pt;margin-top:-183.45pt;width:632.15pt;height:283.45pt;z-index:-251649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29,12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" path="m2529,400c515,,515,,515,,,,,,,,,960,,960,,960v258,63,604,98,1033,31c1909,853,2359,1088,2529,1247r,-847xe" fillcolor="#39c [3206]" stroked="f">
                <v:path arrowok="t" o:connecttype="custom" o:connectlocs="8028305,1154712;1634866,0;0,0;0,2771309;3279256,2860799;8028305,3599815;8028305,1154712" o:connectangles="0,0,0,0,0,0,0"/>
              </v:shape>
            </w:pict>
          </mc:Fallback>
        </mc:AlternateContent>
      </w:r>
      <w:r w:rsidR="00CE5C16" w:rsidRPr="00CE5C16"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19AEC38" wp14:editId="6F64FD7A">
                <wp:simplePos x="0" y="0"/>
                <wp:positionH relativeFrom="column">
                  <wp:posOffset>-652780</wp:posOffset>
                </wp:positionH>
                <wp:positionV relativeFrom="paragraph">
                  <wp:posOffset>-2363470</wp:posOffset>
                </wp:positionV>
                <wp:extent cx="8028305" cy="2918460"/>
                <wp:effectExtent l="0" t="0" r="0" b="0"/>
                <wp:wrapNone/>
                <wp:docPr id="20" name="Freeform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28305" cy="2918460"/>
                        </a:xfrm>
                        <a:custGeom>
                          <a:avLst/>
                          <a:gdLst>
                            <a:gd name="T0" fmla="*/ 2529 w 2529"/>
                            <a:gd name="T1" fmla="*/ 400 h 1011"/>
                            <a:gd name="T2" fmla="*/ 515 w 2529"/>
                            <a:gd name="T3" fmla="*/ 0 h 1011"/>
                            <a:gd name="T4" fmla="*/ 0 w 2529"/>
                            <a:gd name="T5" fmla="*/ 0 h 1011"/>
                            <a:gd name="T6" fmla="*/ 0 w 2529"/>
                            <a:gd name="T7" fmla="*/ 907 h 1011"/>
                            <a:gd name="T8" fmla="*/ 1065 w 2529"/>
                            <a:gd name="T9" fmla="*/ 897 h 1011"/>
                            <a:gd name="T10" fmla="*/ 2529 w 2529"/>
                            <a:gd name="T11" fmla="*/ 1011 h 1011"/>
                            <a:gd name="T12" fmla="*/ 2529 w 2529"/>
                            <a:gd name="T13" fmla="*/ 400 h 10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2529" h="1011">
                              <a:moveTo>
                                <a:pt x="2529" y="400"/>
                              </a:moveTo>
                              <a:cubicBezTo>
                                <a:pt x="515" y="0"/>
                                <a:pt x="515" y="0"/>
                                <a:pt x="515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907"/>
                                <a:pt x="0" y="907"/>
                                <a:pt x="0" y="907"/>
                              </a:cubicBezTo>
                              <a:cubicBezTo>
                                <a:pt x="263" y="961"/>
                                <a:pt x="621" y="983"/>
                                <a:pt x="1065" y="897"/>
                              </a:cubicBezTo>
                              <a:cubicBezTo>
                                <a:pt x="1910" y="733"/>
                                <a:pt x="2335" y="885"/>
                                <a:pt x="2529" y="1011"/>
                              </a:cubicBezTo>
                              <a:lnTo>
                                <a:pt x="2529" y="40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56B42" id="Freeform 13" o:spid="_x0000_s1026" style="position:absolute;margin-left:-51.4pt;margin-top:-186.1pt;width:632.15pt;height:229.8pt;z-index:-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29,10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" path="m2529,400c515,,515,,515,,,,,,,,,907,,907,,907v263,54,621,76,1065,-10c1910,733,2335,885,2529,1011r,-611xe" fillcolor="#369 [3205]" stroked="f">
                <v:path arrowok="t" o:connecttype="custom" o:connectlocs="8028305,1154682;1634866,0;0,0;0,2618243;3380840,2589375;8028305,2918460;8028305,1154682" o:connectangles="0,0,0,0,0,0,0"/>
              </v:shape>
            </w:pict>
          </mc:Fallback>
        </mc:AlternateContent>
      </w:r>
      <w:r w:rsidR="00CE5C16" w:rsidRPr="00CE5C16"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105D290F" wp14:editId="60FCE21D">
                <wp:simplePos x="0" y="0"/>
                <wp:positionH relativeFrom="column">
                  <wp:posOffset>-652780</wp:posOffset>
                </wp:positionH>
                <wp:positionV relativeFrom="paragraph">
                  <wp:posOffset>-2355959</wp:posOffset>
                </wp:positionV>
                <wp:extent cx="8028305" cy="3077845"/>
                <wp:effectExtent l="0" t="0" r="0" b="8255"/>
                <wp:wrapNone/>
                <wp:docPr id="19" name="Freeform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28305" cy="3077845"/>
                        </a:xfrm>
                        <a:custGeom>
                          <a:avLst/>
                          <a:gdLst>
                            <a:gd name="T0" fmla="*/ 2529 w 2529"/>
                            <a:gd name="T1" fmla="*/ 400 h 1066"/>
                            <a:gd name="T2" fmla="*/ 515 w 2529"/>
                            <a:gd name="T3" fmla="*/ 0 h 1066"/>
                            <a:gd name="T4" fmla="*/ 0 w 2529"/>
                            <a:gd name="T5" fmla="*/ 0 h 1066"/>
                            <a:gd name="T6" fmla="*/ 0 w 2529"/>
                            <a:gd name="T7" fmla="*/ 884 h 1066"/>
                            <a:gd name="T8" fmla="*/ 1063 w 2529"/>
                            <a:gd name="T9" fmla="*/ 903 h 1066"/>
                            <a:gd name="T10" fmla="*/ 2529 w 2529"/>
                            <a:gd name="T11" fmla="*/ 1066 h 1066"/>
                            <a:gd name="T12" fmla="*/ 2529 w 2529"/>
                            <a:gd name="T13" fmla="*/ 400 h 106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2529" h="1066">
                              <a:moveTo>
                                <a:pt x="2529" y="400"/>
                              </a:moveTo>
                              <a:cubicBezTo>
                                <a:pt x="515" y="0"/>
                                <a:pt x="515" y="0"/>
                                <a:pt x="515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84"/>
                                <a:pt x="0" y="884"/>
                                <a:pt x="0" y="884"/>
                              </a:cubicBezTo>
                              <a:cubicBezTo>
                                <a:pt x="262" y="947"/>
                                <a:pt x="618" y="980"/>
                                <a:pt x="1063" y="903"/>
                              </a:cubicBezTo>
                              <a:cubicBezTo>
                                <a:pt x="1923" y="755"/>
                                <a:pt x="2345" y="933"/>
                                <a:pt x="2529" y="1066"/>
                              </a:cubicBezTo>
                              <a:lnTo>
                                <a:pt x="2529" y="4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9A74B" id="Freeform 11" o:spid="_x0000_s1026" style="position:absolute;margin-left:-51.4pt;margin-top:-185.5pt;width:632.15pt;height:242.35pt;z-index:-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29,1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" path="m2529,400c515,,515,,515,,,,,,,,,884,,884,,884v262,63,618,96,1063,19c1923,755,2345,933,2529,1066r,-666xe" stroked="f">
                <v:path arrowok="t" o:connecttype="custom" o:connectlocs="8028305,1154914;1634866,0;0,0;0,2552359;3374491,2607218;8028305,3077845;8028305,1154914" o:connectangles="0,0,0,0,0,0,0"/>
              </v:shape>
            </w:pict>
          </mc:Fallback>
        </mc:AlternateContent>
      </w:r>
      <w:r w:rsidR="00CE5C16"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7B5F2E" wp14:editId="77FF5015">
                <wp:simplePos x="0" y="0"/>
                <wp:positionH relativeFrom="column">
                  <wp:posOffset>-376029</wp:posOffset>
                </wp:positionH>
                <wp:positionV relativeFrom="paragraph">
                  <wp:posOffset>-403860</wp:posOffset>
                </wp:positionV>
                <wp:extent cx="4508500" cy="582295"/>
                <wp:effectExtent l="0" t="0" r="0" b="8255"/>
                <wp:wrapNone/>
                <wp:docPr id="27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8500" cy="582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16E6EC" w14:textId="1FF3F33E" w:rsidR="001351ED" w:rsidRPr="006019D8" w:rsidRDefault="006019D8" w:rsidP="00CE5C16">
                            <w:pPr>
                              <w:rPr>
                                <w:color w:val="FFFFFF"/>
                                <w:sz w:val="60"/>
                              </w:rPr>
                            </w:pPr>
                            <w:r>
                              <w:rPr>
                                <w:color w:val="FFFFFF"/>
                                <w:sz w:val="60"/>
                              </w:rPr>
                              <w:t>Dossier Projet PWEB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7B5F2E"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26" type="#_x0000_t202" style="position:absolute;margin-left:-29.6pt;margin-top:-31.8pt;width:355pt;height:45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" filled="f" stroked="f">
                <v:textbox>
                  <w:txbxContent>
                    <w:p w14:paraId="0916E6EC" w14:textId="1FF3F33E" w:rsidR="001351ED" w:rsidRPr="006019D8" w:rsidRDefault="006019D8" w:rsidP="00CE5C16">
                      <w:pPr>
                        <w:rPr>
                          <w:color w:val="FFFFFF"/>
                          <w:sz w:val="60"/>
                        </w:rPr>
                      </w:pPr>
                      <w:r>
                        <w:rPr>
                          <w:color w:val="FFFFFF"/>
                          <w:sz w:val="60"/>
                        </w:rPr>
                        <w:t>Dossier Projet PWEB</w:t>
                      </w:r>
                    </w:p>
                  </w:txbxContent>
                </v:textbox>
              </v:shape>
            </w:pict>
          </mc:Fallback>
        </mc:AlternateContent>
      </w:r>
    </w:p>
    <w:p w14:paraId="0612A638" w14:textId="68E2BB72" w:rsidR="004A73BF" w:rsidRPr="006621AA" w:rsidRDefault="004A73BF" w:rsidP="00B70876">
      <w:pPr>
        <w:tabs>
          <w:tab w:val="left" w:pos="10260"/>
        </w:tabs>
      </w:pPr>
    </w:p>
    <w:p w14:paraId="147F65E6" w14:textId="07DDB2C2" w:rsidR="004A73BF" w:rsidRPr="006621AA" w:rsidRDefault="004A73BF" w:rsidP="00B70876">
      <w:pPr>
        <w:tabs>
          <w:tab w:val="left" w:pos="10260"/>
        </w:tabs>
      </w:pPr>
    </w:p>
    <w:p w14:paraId="7674DAD4" w14:textId="6360E694" w:rsidR="004A73BF" w:rsidRPr="006621AA" w:rsidRDefault="004A73BF" w:rsidP="00B70876">
      <w:pPr>
        <w:tabs>
          <w:tab w:val="left" w:pos="10260"/>
        </w:tabs>
      </w:pPr>
    </w:p>
    <w:p w14:paraId="7BFBF2A5" w14:textId="5C57D41A" w:rsidR="004A73BF" w:rsidRPr="006621AA" w:rsidRDefault="004A73BF" w:rsidP="00B70876">
      <w:pPr>
        <w:tabs>
          <w:tab w:val="left" w:pos="10260"/>
        </w:tabs>
      </w:pPr>
    </w:p>
    <w:p w14:paraId="0B98990F" w14:textId="5D8056C7" w:rsidR="004A73BF" w:rsidRPr="006621AA" w:rsidRDefault="004A73BF" w:rsidP="00B70876">
      <w:pPr>
        <w:tabs>
          <w:tab w:val="left" w:pos="10260"/>
        </w:tabs>
      </w:pPr>
    </w:p>
    <w:p w14:paraId="78348453" w14:textId="4D609852" w:rsidR="004A73BF" w:rsidRPr="006621AA" w:rsidRDefault="004A73BF" w:rsidP="00B70876">
      <w:pPr>
        <w:tabs>
          <w:tab w:val="left" w:pos="10260"/>
        </w:tabs>
      </w:pPr>
    </w:p>
    <w:p w14:paraId="11C566FB" w14:textId="30C24FA0" w:rsidR="004A73BF" w:rsidRPr="006621AA" w:rsidRDefault="004A73BF" w:rsidP="00B70876">
      <w:pPr>
        <w:tabs>
          <w:tab w:val="left" w:pos="10260"/>
        </w:tabs>
      </w:pPr>
    </w:p>
    <w:p w14:paraId="5D0C645A" w14:textId="77777777" w:rsidR="004A73BF" w:rsidRPr="006621AA" w:rsidRDefault="004A73BF" w:rsidP="00B70876">
      <w:pPr>
        <w:tabs>
          <w:tab w:val="left" w:pos="10260"/>
        </w:tabs>
      </w:pPr>
    </w:p>
    <w:p w14:paraId="3F72C13D" w14:textId="057F3B75" w:rsidR="004A73BF" w:rsidRPr="006621AA" w:rsidRDefault="004A73BF" w:rsidP="00B70876">
      <w:pPr>
        <w:tabs>
          <w:tab w:val="left" w:pos="10260"/>
        </w:tabs>
      </w:pPr>
    </w:p>
    <w:p w14:paraId="306C1442" w14:textId="5BDEBB79" w:rsidR="004A73BF" w:rsidRPr="006621AA" w:rsidRDefault="004A73BF" w:rsidP="00B70876">
      <w:pPr>
        <w:tabs>
          <w:tab w:val="left" w:pos="10260"/>
        </w:tabs>
      </w:pPr>
    </w:p>
    <w:p w14:paraId="3D51EC50" w14:textId="77777777" w:rsidR="004A73BF" w:rsidRPr="006621AA" w:rsidRDefault="004A73BF" w:rsidP="00B70876">
      <w:pPr>
        <w:tabs>
          <w:tab w:val="left" w:pos="10260"/>
        </w:tabs>
      </w:pPr>
    </w:p>
    <w:p w14:paraId="0AE385B8" w14:textId="77777777" w:rsidR="004A73BF" w:rsidRPr="006621AA" w:rsidRDefault="004A73BF" w:rsidP="00B70876">
      <w:pPr>
        <w:tabs>
          <w:tab w:val="left" w:pos="10260"/>
        </w:tabs>
      </w:pPr>
    </w:p>
    <w:p w14:paraId="558D905A" w14:textId="77777777" w:rsidR="004A73BF" w:rsidRPr="006621AA" w:rsidRDefault="004A73BF" w:rsidP="00B70876">
      <w:pPr>
        <w:tabs>
          <w:tab w:val="left" w:pos="10260"/>
        </w:tabs>
      </w:pPr>
    </w:p>
    <w:p w14:paraId="32E7A27D" w14:textId="77777777" w:rsidR="004A73BF" w:rsidRPr="006621AA" w:rsidRDefault="004A73BF" w:rsidP="00B70876">
      <w:pPr>
        <w:tabs>
          <w:tab w:val="left" w:pos="10260"/>
        </w:tabs>
      </w:pPr>
    </w:p>
    <w:p w14:paraId="7B516E6C" w14:textId="77777777" w:rsidR="004A73BF" w:rsidRPr="006621AA" w:rsidRDefault="004A73BF" w:rsidP="00B70876">
      <w:pPr>
        <w:tabs>
          <w:tab w:val="left" w:pos="10260"/>
        </w:tabs>
      </w:pPr>
    </w:p>
    <w:p w14:paraId="7E061D57" w14:textId="77777777" w:rsidR="004A73BF" w:rsidRPr="006621AA" w:rsidRDefault="004A73BF" w:rsidP="00B70876">
      <w:pPr>
        <w:tabs>
          <w:tab w:val="left" w:pos="10260"/>
        </w:tabs>
      </w:pPr>
    </w:p>
    <w:p w14:paraId="4BA09967" w14:textId="77777777" w:rsidR="004A73BF" w:rsidRPr="006621AA" w:rsidRDefault="004A73BF" w:rsidP="00B70876">
      <w:pPr>
        <w:tabs>
          <w:tab w:val="left" w:pos="10260"/>
        </w:tabs>
      </w:pPr>
    </w:p>
    <w:p w14:paraId="6B29D590" w14:textId="77777777" w:rsidR="001C3E2F" w:rsidRPr="006621AA" w:rsidRDefault="001C3E2F" w:rsidP="00B70876">
      <w:pPr>
        <w:tabs>
          <w:tab w:val="left" w:pos="10260"/>
        </w:tabs>
      </w:pPr>
    </w:p>
    <w:p w14:paraId="3EF2EAA7" w14:textId="77777777" w:rsidR="004A73BF" w:rsidRPr="006621AA" w:rsidRDefault="004A73BF" w:rsidP="00B70876">
      <w:pPr>
        <w:tabs>
          <w:tab w:val="left" w:pos="10260"/>
        </w:tabs>
      </w:pPr>
    </w:p>
    <w:p w14:paraId="0820CD88" w14:textId="77777777" w:rsidR="004A73BF" w:rsidRPr="006621AA" w:rsidRDefault="004A73BF" w:rsidP="00B70876">
      <w:pPr>
        <w:tabs>
          <w:tab w:val="left" w:pos="10260"/>
        </w:tabs>
      </w:pPr>
    </w:p>
    <w:p w14:paraId="6D798B1B" w14:textId="77777777" w:rsidR="004A73BF" w:rsidRPr="006621AA" w:rsidRDefault="004A73BF" w:rsidP="00B70876">
      <w:pPr>
        <w:tabs>
          <w:tab w:val="left" w:pos="10260"/>
        </w:tabs>
      </w:pPr>
    </w:p>
    <w:p w14:paraId="6ADA8D8E" w14:textId="77777777" w:rsidR="004A73BF" w:rsidRPr="006621AA" w:rsidRDefault="004A73BF" w:rsidP="00B70876">
      <w:pPr>
        <w:tabs>
          <w:tab w:val="left" w:pos="10260"/>
        </w:tabs>
      </w:pPr>
    </w:p>
    <w:p w14:paraId="5D757F70" w14:textId="77777777" w:rsidR="00B70876" w:rsidRPr="006621AA" w:rsidRDefault="00B70876" w:rsidP="00B70876">
      <w:pPr>
        <w:tabs>
          <w:tab w:val="left" w:pos="10260"/>
        </w:tabs>
      </w:pPr>
    </w:p>
    <w:p w14:paraId="7FA6D974" w14:textId="77777777" w:rsidR="001351ED" w:rsidRPr="006621AA" w:rsidRDefault="001351ED" w:rsidP="001351ED">
      <w:pPr>
        <w:tabs>
          <w:tab w:val="left" w:pos="10260"/>
        </w:tabs>
      </w:pPr>
    </w:p>
    <w:p w14:paraId="3EF13B51" w14:textId="0DE9A45C" w:rsidR="001351ED" w:rsidRPr="006621AA" w:rsidRDefault="000B1247">
      <w:r>
        <w:rPr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2123E464" wp14:editId="5753279A">
                <wp:simplePos x="0" y="0"/>
                <wp:positionH relativeFrom="page">
                  <wp:align>right</wp:align>
                </wp:positionH>
                <wp:positionV relativeFrom="paragraph">
                  <wp:posOffset>1330325</wp:posOffset>
                </wp:positionV>
                <wp:extent cx="8028305" cy="3961130"/>
                <wp:effectExtent l="0" t="0" r="0" b="127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8028305" cy="3961130"/>
                          <a:chOff x="0" y="0"/>
                          <a:chExt cx="8028305" cy="3961130"/>
                        </a:xfrm>
                      </wpg:grpSpPr>
                      <wps:wsp>
                        <wps:cNvPr id="14" name="Freeform 1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028305" cy="3961130"/>
                          </a:xfrm>
                          <a:custGeom>
                            <a:avLst/>
                            <a:gdLst>
                              <a:gd name="T0" fmla="*/ 2529 w 2529"/>
                              <a:gd name="T1" fmla="*/ 400 h 1247"/>
                              <a:gd name="T2" fmla="*/ 515 w 2529"/>
                              <a:gd name="T3" fmla="*/ 0 h 1247"/>
                              <a:gd name="T4" fmla="*/ 0 w 2529"/>
                              <a:gd name="T5" fmla="*/ 0 h 1247"/>
                              <a:gd name="T6" fmla="*/ 0 w 2529"/>
                              <a:gd name="T7" fmla="*/ 960 h 1247"/>
                              <a:gd name="T8" fmla="*/ 1033 w 2529"/>
                              <a:gd name="T9" fmla="*/ 991 h 1247"/>
                              <a:gd name="T10" fmla="*/ 2529 w 2529"/>
                              <a:gd name="T11" fmla="*/ 1247 h 1247"/>
                              <a:gd name="T12" fmla="*/ 2529 w 2529"/>
                              <a:gd name="T13" fmla="*/ 400 h 12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529" h="1247">
                                <a:moveTo>
                                  <a:pt x="2529" y="400"/>
                                </a:moveTo>
                                <a:cubicBezTo>
                                  <a:pt x="515" y="0"/>
                                  <a:pt x="515" y="0"/>
                                  <a:pt x="515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960"/>
                                  <a:pt x="0" y="960"/>
                                  <a:pt x="0" y="960"/>
                                </a:cubicBezTo>
                                <a:cubicBezTo>
                                  <a:pt x="258" y="1023"/>
                                  <a:pt x="604" y="1058"/>
                                  <a:pt x="1033" y="991"/>
                                </a:cubicBezTo>
                                <a:cubicBezTo>
                                  <a:pt x="1909" y="853"/>
                                  <a:pt x="2359" y="1088"/>
                                  <a:pt x="2529" y="1247"/>
                                </a:cubicBezTo>
                                <a:lnTo>
                                  <a:pt x="2529" y="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028305" cy="3386455"/>
                          </a:xfrm>
                          <a:custGeom>
                            <a:avLst/>
                            <a:gdLst>
                              <a:gd name="T0" fmla="*/ 2529 w 2529"/>
                              <a:gd name="T1" fmla="*/ 400 h 1066"/>
                              <a:gd name="T2" fmla="*/ 515 w 2529"/>
                              <a:gd name="T3" fmla="*/ 0 h 1066"/>
                              <a:gd name="T4" fmla="*/ 0 w 2529"/>
                              <a:gd name="T5" fmla="*/ 0 h 1066"/>
                              <a:gd name="T6" fmla="*/ 0 w 2529"/>
                              <a:gd name="T7" fmla="*/ 884 h 1066"/>
                              <a:gd name="T8" fmla="*/ 1063 w 2529"/>
                              <a:gd name="T9" fmla="*/ 903 h 1066"/>
                              <a:gd name="T10" fmla="*/ 2529 w 2529"/>
                              <a:gd name="T11" fmla="*/ 1066 h 1066"/>
                              <a:gd name="T12" fmla="*/ 2529 w 2529"/>
                              <a:gd name="T13" fmla="*/ 400 h 10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529" h="1066">
                                <a:moveTo>
                                  <a:pt x="2529" y="400"/>
                                </a:moveTo>
                                <a:cubicBezTo>
                                  <a:pt x="515" y="0"/>
                                  <a:pt x="515" y="0"/>
                                  <a:pt x="515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884"/>
                                  <a:pt x="0" y="884"/>
                                  <a:pt x="0" y="884"/>
                                </a:cubicBezTo>
                                <a:cubicBezTo>
                                  <a:pt x="262" y="947"/>
                                  <a:pt x="618" y="980"/>
                                  <a:pt x="1063" y="903"/>
                                </a:cubicBezTo>
                                <a:cubicBezTo>
                                  <a:pt x="1923" y="755"/>
                                  <a:pt x="2345" y="933"/>
                                  <a:pt x="2529" y="1066"/>
                                </a:cubicBezTo>
                                <a:lnTo>
                                  <a:pt x="2529" y="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1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028305" cy="3211830"/>
                          </a:xfrm>
                          <a:custGeom>
                            <a:avLst/>
                            <a:gdLst>
                              <a:gd name="T0" fmla="*/ 2529 w 2529"/>
                              <a:gd name="T1" fmla="*/ 400 h 1011"/>
                              <a:gd name="T2" fmla="*/ 515 w 2529"/>
                              <a:gd name="T3" fmla="*/ 0 h 1011"/>
                              <a:gd name="T4" fmla="*/ 0 w 2529"/>
                              <a:gd name="T5" fmla="*/ 0 h 1011"/>
                              <a:gd name="T6" fmla="*/ 0 w 2529"/>
                              <a:gd name="T7" fmla="*/ 907 h 1011"/>
                              <a:gd name="T8" fmla="*/ 1065 w 2529"/>
                              <a:gd name="T9" fmla="*/ 897 h 1011"/>
                              <a:gd name="T10" fmla="*/ 2529 w 2529"/>
                              <a:gd name="T11" fmla="*/ 1011 h 1011"/>
                              <a:gd name="T12" fmla="*/ 2529 w 2529"/>
                              <a:gd name="T13" fmla="*/ 400 h 10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529" h="1011">
                                <a:moveTo>
                                  <a:pt x="2529" y="400"/>
                                </a:moveTo>
                                <a:cubicBezTo>
                                  <a:pt x="515" y="0"/>
                                  <a:pt x="515" y="0"/>
                                  <a:pt x="515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907"/>
                                  <a:pt x="0" y="907"/>
                                  <a:pt x="0" y="907"/>
                                </a:cubicBezTo>
                                <a:cubicBezTo>
                                  <a:pt x="263" y="961"/>
                                  <a:pt x="621" y="983"/>
                                  <a:pt x="1065" y="897"/>
                                </a:cubicBezTo>
                                <a:cubicBezTo>
                                  <a:pt x="1910" y="733"/>
                                  <a:pt x="2335" y="885"/>
                                  <a:pt x="2529" y="1011"/>
                                </a:cubicBezTo>
                                <a:lnTo>
                                  <a:pt x="2529" y="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1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028305" cy="2830195"/>
                          </a:xfrm>
                          <a:custGeom>
                            <a:avLst/>
                            <a:gdLst>
                              <a:gd name="T0" fmla="*/ 2529 w 2529"/>
                              <a:gd name="T1" fmla="*/ 0 h 891"/>
                              <a:gd name="T2" fmla="*/ 0 w 2529"/>
                              <a:gd name="T3" fmla="*/ 0 h 891"/>
                              <a:gd name="T4" fmla="*/ 0 w 2529"/>
                              <a:gd name="T5" fmla="*/ 824 h 891"/>
                              <a:gd name="T6" fmla="*/ 1146 w 2529"/>
                              <a:gd name="T7" fmla="*/ 789 h 891"/>
                              <a:gd name="T8" fmla="*/ 2529 w 2529"/>
                              <a:gd name="T9" fmla="*/ 833 h 891"/>
                              <a:gd name="T10" fmla="*/ 2529 w 2529"/>
                              <a:gd name="T11" fmla="*/ 0 h 8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2529" h="891">
                                <a:moveTo>
                                  <a:pt x="2529" y="0"/>
                                </a:move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824"/>
                                  <a:pt x="0" y="824"/>
                                  <a:pt x="0" y="824"/>
                                </a:cubicBezTo>
                                <a:cubicBezTo>
                                  <a:pt x="267" y="877"/>
                                  <a:pt x="631" y="891"/>
                                  <a:pt x="1146" y="789"/>
                                </a:cubicBezTo>
                                <a:cubicBezTo>
                                  <a:pt x="1904" y="640"/>
                                  <a:pt x="2321" y="731"/>
                                  <a:pt x="2529" y="833"/>
                                </a:cubicBezTo>
                                <a:lnTo>
                                  <a:pt x="25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051A9E" id="Group 16" o:spid="_x0000_s1026" style="position:absolute;margin-left:580.95pt;margin-top:104.75pt;width:632.15pt;height:311.9pt;rotation:180;z-index:-251653120;mso-position-horizontal:right;mso-position-horizontal-relative:page" coordsize="80283,396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">
                <v:shape id="Freeform 10" o:spid="_x0000_s1027" style="position:absolute;width:80283;height:39611;visibility:visible;mso-wrap-style:square;v-text-anchor:top" coordsize="2529,1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" path="m2529,400c515,,515,,515,,,,,,,,,960,,960,,960v258,63,604,98,1033,31c1909,853,2359,1088,2529,1247r,-847xe" fillcolor="#39c [3206]" stroked="f">
                  <v:path arrowok="t" o:connecttype="custom" o:connectlocs="8028305,1270611;1634866,0;0,0;0,3049467;3279256,3147939;8028305,3961130;8028305,1270611" o:connectangles="0,0,0,0,0,0,0"/>
                </v:shape>
                <v:shape id="Freeform 11" o:spid="_x0000_s1028" style="position:absolute;width:80283;height:33864;visibility:visible;mso-wrap-style:square;v-text-anchor:top" coordsize="2529,1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" path="m2529,400c515,,515,,515,,,,,,,,,884,,884,,884v262,63,618,96,1063,19c1923,755,2345,933,2529,1066r,-666xe" stroked="f">
                  <v:path arrowok="t" o:connecttype="custom" o:connectlocs="8028305,1270715;1634866,0;0,0;0,2808280;3374491,2868639;8028305,3386455;8028305,1270715" o:connectangles="0,0,0,0,0,0,0"/>
                </v:shape>
                <v:shape id="Freeform 13" o:spid="_x0000_s1029" style="position:absolute;width:80283;height:32118;visibility:visible;mso-wrap-style:square;v-text-anchor:top" coordsize="2529,1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" path="m2529,400c515,,515,,515,,,,,,,,,907,,907,,907v263,54,621,76,1065,-10c1910,733,2335,885,2529,1011r,-611xe" fillcolor="#369 [3205]" stroked="f">
                  <v:path arrowok="t" o:connecttype="custom" o:connectlocs="8028305,1270754;1634866,0;0,0;0,2881434;3380840,2849665;8028305,3211830;8028305,1270754" o:connectangles="0,0,0,0,0,0,0"/>
                </v:shape>
                <v:shape id="Freeform 14" o:spid="_x0000_s1030" style="position:absolute;width:80283;height:28301;visibility:visible;mso-wrap-style:square;v-text-anchor:top" coordsize="2529,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" path="m2529,c,,,,,,,824,,824,,824v267,53,631,67,1146,-35c1904,640,2321,731,2529,833l2529,xe" fillcolor="#960e32 [3204]" stroked="f">
                  <v:path arrowok="t" o:connecttype="custom" o:connectlocs="8028305,0;0,0;0,2617375;3637975,2506200;8028305,2645962;8028305,0" o:connectangles="0,0,0,0,0,0"/>
                </v:shape>
                <w10:wrap anchorx="page"/>
              </v:group>
            </w:pict>
          </mc:Fallback>
        </mc:AlternateContent>
      </w:r>
      <w:r w:rsidR="006019D8" w:rsidRPr="006621AA">
        <w:rPr>
          <w:noProof/>
          <w:lang w:eastAsia="en-US"/>
        </w:rPr>
        <mc:AlternateContent>
          <mc:Choice Requires="wps">
            <w:drawing>
              <wp:anchor distT="36576" distB="36576" distL="36576" distR="36576" simplePos="0" relativeHeight="251651072" behindDoc="0" locked="0" layoutInCell="1" allowOverlap="1" wp14:anchorId="347C278F" wp14:editId="194FBB66">
                <wp:simplePos x="0" y="0"/>
                <wp:positionH relativeFrom="column">
                  <wp:posOffset>-3810</wp:posOffset>
                </wp:positionH>
                <wp:positionV relativeFrom="page">
                  <wp:posOffset>8153400</wp:posOffset>
                </wp:positionV>
                <wp:extent cx="5050972" cy="1691640"/>
                <wp:effectExtent l="0" t="0" r="0" b="3810"/>
                <wp:wrapNone/>
                <wp:docPr id="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0972" cy="1691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D92BC7B" w14:textId="33C4ED04" w:rsidR="007B7D0C" w:rsidRPr="00D51DA8" w:rsidRDefault="006019D8" w:rsidP="00FD7487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lang w:val="en-US"/>
                              </w:rPr>
                            </w:pPr>
                            <w:r w:rsidRPr="00D51DA8"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lang w:val="en-US"/>
                              </w:rPr>
                              <w:t>POOREEA Fardeen 201</w:t>
                            </w:r>
                          </w:p>
                          <w:p w14:paraId="0AE9A8BB" w14:textId="03AD17B4" w:rsidR="006019D8" w:rsidRPr="00D51DA8" w:rsidRDefault="006019D8" w:rsidP="00FD7487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lang w:val="en-US"/>
                              </w:rPr>
                            </w:pPr>
                            <w:r w:rsidRPr="00D51DA8"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lang w:val="en-US"/>
                              </w:rPr>
                              <w:t>JIANG Janik 202</w:t>
                            </w:r>
                          </w:p>
                          <w:p w14:paraId="5EC6E249" w14:textId="6A44B03B" w:rsidR="006019D8" w:rsidRPr="00D51DA8" w:rsidRDefault="006019D8" w:rsidP="00FD7487">
                            <w:pPr>
                              <w:rPr>
                                <w:rStyle w:val="sowc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lang w:val="en-US"/>
                              </w:rPr>
                            </w:pPr>
                            <w:r w:rsidRPr="00D51DA8"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lang w:val="en-US"/>
                              </w:rPr>
                              <w:t>AZIZ Rayane 202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7C278F" id="Text Box 4" o:spid="_x0000_s1027" type="#_x0000_t202" style="position:absolute;margin-left:-.3pt;margin-top:642pt;width:397.7pt;height:133.2pt;z-index:251651072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" filled="f" fillcolor="#fffffe" stroked="f" strokecolor="#212120" insetpen="t">
                <v:textbox inset="2.88pt,2.88pt,2.88pt,2.88pt">
                  <w:txbxContent>
                    <w:p w14:paraId="0D92BC7B" w14:textId="33C4ED04" w:rsidR="007B7D0C" w:rsidRPr="00D51DA8" w:rsidRDefault="006019D8" w:rsidP="00FD7487">
                      <w:pPr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  <w:lang w:val="en-US"/>
                        </w:rPr>
                      </w:pPr>
                      <w:r w:rsidRPr="00D51DA8"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  <w:lang w:val="en-US"/>
                        </w:rPr>
                        <w:t>POOREEA Fardeen 201</w:t>
                      </w:r>
                    </w:p>
                    <w:p w14:paraId="0AE9A8BB" w14:textId="03AD17B4" w:rsidR="006019D8" w:rsidRPr="00D51DA8" w:rsidRDefault="006019D8" w:rsidP="00FD7487">
                      <w:pPr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  <w:lang w:val="en-US"/>
                        </w:rPr>
                      </w:pPr>
                      <w:r w:rsidRPr="00D51DA8"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  <w:lang w:val="en-US"/>
                        </w:rPr>
                        <w:t>JIANG Janik 202</w:t>
                      </w:r>
                    </w:p>
                    <w:p w14:paraId="5EC6E249" w14:textId="6A44B03B" w:rsidR="006019D8" w:rsidRPr="00D51DA8" w:rsidRDefault="006019D8" w:rsidP="00FD7487">
                      <w:pPr>
                        <w:rPr>
                          <w:rStyle w:val="sowc"/>
                          <w:b/>
                          <w:bCs/>
                          <w:color w:val="FFFFFF" w:themeColor="background1"/>
                          <w:sz w:val="72"/>
                          <w:szCs w:val="72"/>
                          <w:lang w:val="en-US"/>
                        </w:rPr>
                      </w:pPr>
                      <w:r w:rsidRPr="00D51DA8"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  <w:lang w:val="en-US"/>
                        </w:rPr>
                        <w:t>AZIZ Rayane 202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1351ED" w:rsidRPr="006621AA">
        <w:br w:type="page"/>
      </w:r>
    </w:p>
    <w:p w14:paraId="20E2C9C5" w14:textId="77777777" w:rsidR="006019D8" w:rsidRDefault="006019D8" w:rsidP="001351ED">
      <w:pPr>
        <w:tabs>
          <w:tab w:val="left" w:pos="10260"/>
        </w:tabs>
        <w:jc w:val="center"/>
        <w:rPr>
          <w:b/>
          <w:bCs/>
          <w:color w:val="336699" w:themeColor="accent2"/>
          <w:kern w:val="32"/>
          <w:sz w:val="56"/>
          <w:szCs w:val="56"/>
        </w:rPr>
      </w:pPr>
    </w:p>
    <w:p w14:paraId="787D7911" w14:textId="77777777" w:rsidR="006019D8" w:rsidRDefault="006019D8" w:rsidP="001351ED">
      <w:pPr>
        <w:tabs>
          <w:tab w:val="left" w:pos="10260"/>
        </w:tabs>
        <w:jc w:val="center"/>
        <w:rPr>
          <w:b/>
          <w:bCs/>
          <w:color w:val="336699" w:themeColor="accent2"/>
          <w:kern w:val="32"/>
          <w:sz w:val="56"/>
          <w:szCs w:val="56"/>
        </w:rPr>
      </w:pPr>
    </w:p>
    <w:p w14:paraId="4003B333" w14:textId="77777777" w:rsidR="006019D8" w:rsidRDefault="006019D8" w:rsidP="001351ED">
      <w:pPr>
        <w:tabs>
          <w:tab w:val="left" w:pos="10260"/>
        </w:tabs>
        <w:jc w:val="center"/>
        <w:rPr>
          <w:b/>
          <w:bCs/>
          <w:color w:val="336699" w:themeColor="accent2"/>
          <w:kern w:val="32"/>
          <w:sz w:val="56"/>
          <w:szCs w:val="56"/>
        </w:rPr>
      </w:pPr>
    </w:p>
    <w:p w14:paraId="05527B2E" w14:textId="77777777" w:rsidR="006019D8" w:rsidRDefault="006019D8" w:rsidP="001351ED">
      <w:pPr>
        <w:tabs>
          <w:tab w:val="left" w:pos="10260"/>
        </w:tabs>
        <w:jc w:val="center"/>
        <w:rPr>
          <w:b/>
          <w:bCs/>
          <w:color w:val="336699" w:themeColor="accent2"/>
          <w:kern w:val="32"/>
          <w:sz w:val="56"/>
          <w:szCs w:val="56"/>
        </w:rPr>
      </w:pPr>
    </w:p>
    <w:p w14:paraId="30231BD2" w14:textId="77777777" w:rsidR="006019D8" w:rsidRDefault="006019D8" w:rsidP="001351ED">
      <w:pPr>
        <w:tabs>
          <w:tab w:val="left" w:pos="10260"/>
        </w:tabs>
        <w:jc w:val="center"/>
        <w:rPr>
          <w:b/>
          <w:bCs/>
          <w:color w:val="336699" w:themeColor="accent2"/>
          <w:kern w:val="32"/>
          <w:sz w:val="56"/>
          <w:szCs w:val="56"/>
        </w:rPr>
      </w:pPr>
    </w:p>
    <w:p w14:paraId="2E50E52D" w14:textId="1D20ED00" w:rsidR="001351ED" w:rsidRDefault="006019D8" w:rsidP="002C3F7D">
      <w:pPr>
        <w:tabs>
          <w:tab w:val="left" w:pos="10260"/>
        </w:tabs>
        <w:jc w:val="center"/>
        <w:rPr>
          <w:b/>
          <w:bCs/>
          <w:color w:val="336699" w:themeColor="accent2"/>
          <w:kern w:val="32"/>
          <w:sz w:val="56"/>
          <w:szCs w:val="56"/>
        </w:rPr>
      </w:pPr>
      <w:r w:rsidRPr="006019D8">
        <w:rPr>
          <w:b/>
          <w:bCs/>
          <w:color w:val="336699" w:themeColor="accent2"/>
          <w:kern w:val="32"/>
          <w:sz w:val="56"/>
          <w:szCs w:val="56"/>
        </w:rPr>
        <w:t>SOMMAIRE</w:t>
      </w:r>
    </w:p>
    <w:p w14:paraId="1330CFB4" w14:textId="437880E2" w:rsidR="002C3F7D" w:rsidRDefault="002C3F7D" w:rsidP="002C3F7D">
      <w:pPr>
        <w:tabs>
          <w:tab w:val="left" w:pos="10260"/>
        </w:tabs>
        <w:jc w:val="center"/>
        <w:rPr>
          <w:b/>
          <w:bCs/>
          <w:color w:val="336699" w:themeColor="accent2"/>
          <w:kern w:val="32"/>
          <w:sz w:val="56"/>
          <w:szCs w:val="56"/>
        </w:rPr>
      </w:pPr>
      <w:bookmarkStart w:id="0" w:name="_Hlk54519888"/>
      <w:r>
        <w:rPr>
          <w:b/>
          <w:bCs/>
          <w:color w:val="336699" w:themeColor="accent2"/>
          <w:kern w:val="32"/>
          <w:sz w:val="56"/>
          <w:szCs w:val="56"/>
        </w:rPr>
        <w:t>~</w:t>
      </w:r>
    </w:p>
    <w:bookmarkEnd w:id="0"/>
    <w:p w14:paraId="222438F4" w14:textId="77777777" w:rsidR="002C3F7D" w:rsidRPr="006019D8" w:rsidRDefault="002C3F7D" w:rsidP="006019D8">
      <w:pPr>
        <w:tabs>
          <w:tab w:val="left" w:pos="10260"/>
        </w:tabs>
        <w:ind w:left="2484"/>
        <w:rPr>
          <w:sz w:val="20"/>
          <w:lang w:val="en-US"/>
        </w:rPr>
      </w:pPr>
    </w:p>
    <w:p w14:paraId="7074AB10" w14:textId="321643DB" w:rsidR="00B70876" w:rsidRPr="006019D8" w:rsidRDefault="006019D8" w:rsidP="006019D8">
      <w:pPr>
        <w:pStyle w:val="Paragraphedeliste"/>
        <w:numPr>
          <w:ilvl w:val="0"/>
          <w:numId w:val="3"/>
        </w:numPr>
        <w:tabs>
          <w:tab w:val="left" w:pos="10260"/>
        </w:tabs>
        <w:spacing w:line="276" w:lineRule="auto"/>
        <w:ind w:left="2844"/>
        <w:rPr>
          <w:b/>
          <w:color w:val="960E32" w:themeColor="accent1"/>
          <w:sz w:val="36"/>
          <w:szCs w:val="36"/>
        </w:rPr>
      </w:pPr>
      <w:r w:rsidRPr="006019D8">
        <w:rPr>
          <w:b/>
          <w:color w:val="960E32" w:themeColor="accent1"/>
          <w:sz w:val="36"/>
          <w:szCs w:val="36"/>
        </w:rPr>
        <w:t>LE SUJET</w:t>
      </w:r>
      <w:r w:rsidR="002C3F7D">
        <w:rPr>
          <w:b/>
          <w:color w:val="960E32" w:themeColor="accent1"/>
          <w:sz w:val="36"/>
          <w:szCs w:val="36"/>
        </w:rPr>
        <w:t xml:space="preserve"> (Page 3)</w:t>
      </w:r>
    </w:p>
    <w:p w14:paraId="310FD0C2" w14:textId="432DAD54" w:rsidR="00A826FE" w:rsidRPr="002C3F7D" w:rsidRDefault="006019D8" w:rsidP="002C3F7D">
      <w:pPr>
        <w:pStyle w:val="Paragraphedeliste"/>
        <w:numPr>
          <w:ilvl w:val="0"/>
          <w:numId w:val="3"/>
        </w:numPr>
        <w:tabs>
          <w:tab w:val="left" w:pos="10260"/>
        </w:tabs>
        <w:spacing w:line="276" w:lineRule="auto"/>
        <w:ind w:left="2844"/>
        <w:rPr>
          <w:b/>
          <w:color w:val="960E32" w:themeColor="accent1"/>
          <w:sz w:val="36"/>
          <w:szCs w:val="36"/>
        </w:rPr>
      </w:pPr>
      <w:r w:rsidRPr="006019D8">
        <w:rPr>
          <w:b/>
          <w:color w:val="960E32" w:themeColor="accent1"/>
          <w:sz w:val="36"/>
          <w:szCs w:val="36"/>
        </w:rPr>
        <w:t>LES OUTILS UTILISES</w:t>
      </w:r>
      <w:r w:rsidR="002C3F7D">
        <w:rPr>
          <w:b/>
          <w:color w:val="960E32" w:themeColor="accent1"/>
          <w:sz w:val="36"/>
          <w:szCs w:val="36"/>
        </w:rPr>
        <w:t xml:space="preserve"> </w:t>
      </w:r>
      <w:bookmarkStart w:id="1" w:name="_Hlk54519971"/>
      <w:r w:rsidR="002C3F7D">
        <w:rPr>
          <w:b/>
          <w:color w:val="960E32" w:themeColor="accent1"/>
          <w:sz w:val="36"/>
          <w:szCs w:val="36"/>
        </w:rPr>
        <w:t xml:space="preserve">(Page </w:t>
      </w:r>
      <w:r w:rsidR="00CA5F90">
        <w:rPr>
          <w:b/>
          <w:color w:val="960E32" w:themeColor="accent1"/>
          <w:sz w:val="36"/>
          <w:szCs w:val="36"/>
        </w:rPr>
        <w:t>4</w:t>
      </w:r>
      <w:r w:rsidR="002C3F7D">
        <w:rPr>
          <w:b/>
          <w:color w:val="960E32" w:themeColor="accent1"/>
          <w:sz w:val="36"/>
          <w:szCs w:val="36"/>
        </w:rPr>
        <w:t>)</w:t>
      </w:r>
      <w:bookmarkEnd w:id="1"/>
    </w:p>
    <w:p w14:paraId="7E17547D" w14:textId="6983CDBA" w:rsidR="00A826FE" w:rsidRDefault="006019D8" w:rsidP="006019D8">
      <w:pPr>
        <w:pStyle w:val="Paragraphedeliste"/>
        <w:numPr>
          <w:ilvl w:val="0"/>
          <w:numId w:val="3"/>
        </w:numPr>
        <w:tabs>
          <w:tab w:val="left" w:pos="10260"/>
        </w:tabs>
        <w:spacing w:line="276" w:lineRule="auto"/>
        <w:ind w:left="2844"/>
        <w:rPr>
          <w:b/>
          <w:color w:val="960E32" w:themeColor="accent1"/>
          <w:sz w:val="36"/>
          <w:szCs w:val="36"/>
        </w:rPr>
      </w:pPr>
      <w:r w:rsidRPr="006019D8">
        <w:rPr>
          <w:b/>
          <w:color w:val="960E32" w:themeColor="accent1"/>
          <w:sz w:val="36"/>
          <w:szCs w:val="36"/>
        </w:rPr>
        <w:t>ORGANISATION ET REPARTITION</w:t>
      </w:r>
      <w:r w:rsidR="002C3F7D">
        <w:rPr>
          <w:b/>
          <w:color w:val="960E32" w:themeColor="accent1"/>
          <w:sz w:val="36"/>
          <w:szCs w:val="36"/>
        </w:rPr>
        <w:t xml:space="preserve"> (Page </w:t>
      </w:r>
      <w:r w:rsidR="00EA68E9">
        <w:rPr>
          <w:b/>
          <w:color w:val="960E32" w:themeColor="accent1"/>
          <w:sz w:val="36"/>
          <w:szCs w:val="36"/>
        </w:rPr>
        <w:t>5</w:t>
      </w:r>
      <w:r w:rsidR="002C3F7D">
        <w:rPr>
          <w:b/>
          <w:color w:val="960E32" w:themeColor="accent1"/>
          <w:sz w:val="36"/>
          <w:szCs w:val="36"/>
        </w:rPr>
        <w:t>)</w:t>
      </w:r>
    </w:p>
    <w:p w14:paraId="007853FB" w14:textId="3478EC45" w:rsidR="007977D1" w:rsidRDefault="007977D1" w:rsidP="006019D8">
      <w:pPr>
        <w:pStyle w:val="Paragraphedeliste"/>
        <w:numPr>
          <w:ilvl w:val="0"/>
          <w:numId w:val="3"/>
        </w:numPr>
        <w:tabs>
          <w:tab w:val="left" w:pos="10260"/>
        </w:tabs>
        <w:spacing w:line="276" w:lineRule="auto"/>
        <w:ind w:left="2844"/>
        <w:rPr>
          <w:b/>
          <w:color w:val="960E32" w:themeColor="accent1"/>
          <w:sz w:val="36"/>
          <w:szCs w:val="36"/>
        </w:rPr>
      </w:pPr>
      <w:r>
        <w:rPr>
          <w:b/>
          <w:color w:val="960E32" w:themeColor="accent1"/>
          <w:sz w:val="36"/>
          <w:szCs w:val="36"/>
        </w:rPr>
        <w:t>AVANCEMENT (Page 6)</w:t>
      </w:r>
    </w:p>
    <w:p w14:paraId="024C2049" w14:textId="601AE6FA" w:rsidR="007977D1" w:rsidRPr="006019D8" w:rsidRDefault="007977D1" w:rsidP="006019D8">
      <w:pPr>
        <w:pStyle w:val="Paragraphedeliste"/>
        <w:numPr>
          <w:ilvl w:val="0"/>
          <w:numId w:val="3"/>
        </w:numPr>
        <w:tabs>
          <w:tab w:val="left" w:pos="10260"/>
        </w:tabs>
        <w:spacing w:line="276" w:lineRule="auto"/>
        <w:ind w:left="2844"/>
        <w:rPr>
          <w:b/>
          <w:color w:val="960E32" w:themeColor="accent1"/>
          <w:sz w:val="36"/>
          <w:szCs w:val="36"/>
        </w:rPr>
      </w:pPr>
      <w:r>
        <w:rPr>
          <w:b/>
          <w:color w:val="960E32" w:themeColor="accent1"/>
          <w:sz w:val="36"/>
          <w:szCs w:val="36"/>
        </w:rPr>
        <w:t>ARCHITECTURE DU CODE (Page 7)</w:t>
      </w:r>
    </w:p>
    <w:p w14:paraId="652F267E" w14:textId="63169E94" w:rsidR="00A826FE" w:rsidRPr="002C3F7D" w:rsidRDefault="006019D8" w:rsidP="006019D8">
      <w:pPr>
        <w:pStyle w:val="Paragraphedeliste"/>
        <w:numPr>
          <w:ilvl w:val="0"/>
          <w:numId w:val="3"/>
        </w:numPr>
        <w:tabs>
          <w:tab w:val="left" w:pos="10260"/>
        </w:tabs>
        <w:spacing w:line="276" w:lineRule="auto"/>
        <w:ind w:left="2844"/>
        <w:rPr>
          <w:b/>
          <w:color w:val="960E32" w:themeColor="accent1"/>
          <w:sz w:val="36"/>
          <w:szCs w:val="36"/>
        </w:rPr>
      </w:pPr>
      <w:r w:rsidRPr="002C3F7D">
        <w:rPr>
          <w:b/>
          <w:color w:val="960E32" w:themeColor="accent1"/>
          <w:sz w:val="36"/>
          <w:szCs w:val="36"/>
        </w:rPr>
        <w:t>LA BASE DE DONNEE</w:t>
      </w:r>
      <w:r w:rsidR="002C3F7D" w:rsidRPr="002C3F7D">
        <w:rPr>
          <w:b/>
          <w:color w:val="960E32" w:themeColor="accent1"/>
          <w:sz w:val="36"/>
          <w:szCs w:val="36"/>
        </w:rPr>
        <w:t xml:space="preserve"> </w:t>
      </w:r>
      <w:r w:rsidR="002C3F7D">
        <w:rPr>
          <w:b/>
          <w:color w:val="960E32" w:themeColor="accent1"/>
          <w:sz w:val="36"/>
          <w:szCs w:val="36"/>
        </w:rPr>
        <w:t xml:space="preserve">(Page </w:t>
      </w:r>
      <w:r w:rsidR="007977D1">
        <w:rPr>
          <w:b/>
          <w:color w:val="960E32" w:themeColor="accent1"/>
          <w:sz w:val="36"/>
          <w:szCs w:val="36"/>
        </w:rPr>
        <w:t>8</w:t>
      </w:r>
      <w:r w:rsidR="002C3F7D">
        <w:rPr>
          <w:b/>
          <w:color w:val="960E32" w:themeColor="accent1"/>
          <w:sz w:val="36"/>
          <w:szCs w:val="36"/>
        </w:rPr>
        <w:t>)</w:t>
      </w:r>
    </w:p>
    <w:p w14:paraId="4F231CAE" w14:textId="75139144" w:rsidR="006019D8" w:rsidRPr="006019D8" w:rsidRDefault="006019D8" w:rsidP="006019D8">
      <w:pPr>
        <w:pStyle w:val="Paragraphedeliste"/>
        <w:numPr>
          <w:ilvl w:val="0"/>
          <w:numId w:val="3"/>
        </w:numPr>
        <w:tabs>
          <w:tab w:val="left" w:pos="10260"/>
        </w:tabs>
        <w:spacing w:line="276" w:lineRule="auto"/>
        <w:ind w:left="2844"/>
        <w:rPr>
          <w:b/>
          <w:color w:val="960E32" w:themeColor="accent1"/>
          <w:sz w:val="36"/>
          <w:szCs w:val="36"/>
        </w:rPr>
      </w:pPr>
      <w:r w:rsidRPr="006019D8">
        <w:rPr>
          <w:b/>
          <w:color w:val="960E32" w:themeColor="accent1"/>
          <w:sz w:val="36"/>
          <w:szCs w:val="36"/>
        </w:rPr>
        <w:t>LE SITE</w:t>
      </w:r>
      <w:r w:rsidR="002C3F7D">
        <w:rPr>
          <w:b/>
          <w:color w:val="960E32" w:themeColor="accent1"/>
          <w:sz w:val="36"/>
          <w:szCs w:val="36"/>
        </w:rPr>
        <w:t xml:space="preserve"> </w:t>
      </w:r>
      <w:r w:rsidR="002C3F7D" w:rsidRPr="002C3F7D">
        <w:rPr>
          <w:b/>
          <w:color w:val="960E32" w:themeColor="accent1"/>
          <w:sz w:val="36"/>
          <w:szCs w:val="36"/>
        </w:rPr>
        <w:t xml:space="preserve">(Page </w:t>
      </w:r>
      <w:r w:rsidR="007977D1">
        <w:rPr>
          <w:b/>
          <w:color w:val="960E32" w:themeColor="accent1"/>
          <w:sz w:val="36"/>
          <w:szCs w:val="36"/>
        </w:rPr>
        <w:t>9</w:t>
      </w:r>
      <w:r w:rsidR="00A83022">
        <w:rPr>
          <w:b/>
          <w:color w:val="960E32" w:themeColor="accent1"/>
          <w:sz w:val="36"/>
          <w:szCs w:val="36"/>
        </w:rPr>
        <w:t>-11</w:t>
      </w:r>
      <w:r w:rsidR="002C3F7D" w:rsidRPr="002C3F7D">
        <w:rPr>
          <w:b/>
          <w:color w:val="960E32" w:themeColor="accent1"/>
          <w:sz w:val="36"/>
          <w:szCs w:val="36"/>
        </w:rPr>
        <w:t>)</w:t>
      </w:r>
    </w:p>
    <w:p w14:paraId="1FA62C81" w14:textId="6DCD4591" w:rsidR="002C3F7D" w:rsidRPr="002C3F7D" w:rsidRDefault="006019D8" w:rsidP="002C3F7D">
      <w:pPr>
        <w:pStyle w:val="Paragraphedeliste"/>
        <w:numPr>
          <w:ilvl w:val="0"/>
          <w:numId w:val="3"/>
        </w:numPr>
        <w:tabs>
          <w:tab w:val="left" w:pos="10260"/>
        </w:tabs>
        <w:spacing w:line="276" w:lineRule="auto"/>
        <w:ind w:left="2844"/>
        <w:rPr>
          <w:b/>
          <w:color w:val="960E32" w:themeColor="accent1"/>
          <w:sz w:val="36"/>
          <w:szCs w:val="36"/>
        </w:rPr>
      </w:pPr>
      <w:r w:rsidRPr="006019D8">
        <w:rPr>
          <w:b/>
          <w:color w:val="960E32" w:themeColor="accent1"/>
          <w:sz w:val="36"/>
          <w:szCs w:val="36"/>
        </w:rPr>
        <w:t>DIFFICULTES</w:t>
      </w:r>
      <w:r w:rsidR="002C3F7D">
        <w:rPr>
          <w:b/>
          <w:color w:val="960E32" w:themeColor="accent1"/>
          <w:sz w:val="36"/>
          <w:szCs w:val="36"/>
        </w:rPr>
        <w:t xml:space="preserve"> (Page </w:t>
      </w:r>
      <w:r w:rsidR="007977D1">
        <w:rPr>
          <w:b/>
          <w:color w:val="960E32" w:themeColor="accent1"/>
          <w:sz w:val="36"/>
          <w:szCs w:val="36"/>
        </w:rPr>
        <w:t>1</w:t>
      </w:r>
      <w:r w:rsidR="00A83022">
        <w:rPr>
          <w:b/>
          <w:color w:val="960E32" w:themeColor="accent1"/>
          <w:sz w:val="36"/>
          <w:szCs w:val="36"/>
        </w:rPr>
        <w:t>2</w:t>
      </w:r>
      <w:r w:rsidR="002C3F7D">
        <w:rPr>
          <w:b/>
          <w:color w:val="960E32" w:themeColor="accent1"/>
          <w:sz w:val="36"/>
          <w:szCs w:val="36"/>
        </w:rPr>
        <w:t>)</w:t>
      </w:r>
    </w:p>
    <w:p w14:paraId="13BEA552" w14:textId="56CFDE99" w:rsidR="002C3F7D" w:rsidRPr="002C3F7D" w:rsidRDefault="006019D8" w:rsidP="002C3F7D">
      <w:pPr>
        <w:pStyle w:val="Paragraphedeliste"/>
        <w:numPr>
          <w:ilvl w:val="0"/>
          <w:numId w:val="3"/>
        </w:numPr>
        <w:tabs>
          <w:tab w:val="left" w:pos="10260"/>
        </w:tabs>
        <w:spacing w:line="276" w:lineRule="auto"/>
        <w:ind w:left="2844"/>
        <w:rPr>
          <w:b/>
          <w:color w:val="960E32" w:themeColor="accent1"/>
          <w:sz w:val="28"/>
        </w:rPr>
      </w:pPr>
      <w:r w:rsidRPr="006019D8">
        <w:rPr>
          <w:b/>
          <w:color w:val="960E32" w:themeColor="accent1"/>
          <w:sz w:val="36"/>
          <w:szCs w:val="36"/>
        </w:rPr>
        <w:t>CONCLUSION</w:t>
      </w:r>
      <w:r w:rsidR="002C3F7D">
        <w:rPr>
          <w:b/>
          <w:color w:val="960E32" w:themeColor="accent1"/>
          <w:sz w:val="36"/>
          <w:szCs w:val="36"/>
        </w:rPr>
        <w:t xml:space="preserve"> (Page </w:t>
      </w:r>
      <w:r w:rsidR="007977D1">
        <w:rPr>
          <w:b/>
          <w:color w:val="960E32" w:themeColor="accent1"/>
          <w:sz w:val="36"/>
          <w:szCs w:val="36"/>
        </w:rPr>
        <w:t>1</w:t>
      </w:r>
      <w:r w:rsidR="00A83022">
        <w:rPr>
          <w:b/>
          <w:color w:val="960E32" w:themeColor="accent1"/>
          <w:sz w:val="36"/>
          <w:szCs w:val="36"/>
        </w:rPr>
        <w:t>2</w:t>
      </w:r>
      <w:r w:rsidR="002C3F7D">
        <w:rPr>
          <w:b/>
          <w:color w:val="960E32" w:themeColor="accent1"/>
          <w:sz w:val="36"/>
          <w:szCs w:val="36"/>
        </w:rPr>
        <w:t>)</w:t>
      </w:r>
    </w:p>
    <w:p w14:paraId="59D474E5" w14:textId="77777777" w:rsidR="002C3F7D" w:rsidRDefault="002C3F7D" w:rsidP="002C3F7D">
      <w:pPr>
        <w:tabs>
          <w:tab w:val="left" w:pos="10260"/>
        </w:tabs>
        <w:jc w:val="center"/>
        <w:rPr>
          <w:b/>
          <w:bCs/>
          <w:color w:val="336699" w:themeColor="accent2"/>
          <w:kern w:val="32"/>
          <w:sz w:val="56"/>
          <w:szCs w:val="56"/>
        </w:rPr>
      </w:pPr>
      <w:r>
        <w:rPr>
          <w:b/>
          <w:bCs/>
          <w:color w:val="336699" w:themeColor="accent2"/>
          <w:kern w:val="32"/>
          <w:sz w:val="56"/>
          <w:szCs w:val="56"/>
        </w:rPr>
        <w:t>~</w:t>
      </w:r>
    </w:p>
    <w:p w14:paraId="12CC4328" w14:textId="45060A1C" w:rsidR="002C3F7D" w:rsidRPr="002C3F7D" w:rsidRDefault="001C3E2F" w:rsidP="002C3F7D">
      <w:pPr>
        <w:pStyle w:val="Paragraphedeliste"/>
        <w:numPr>
          <w:ilvl w:val="0"/>
          <w:numId w:val="3"/>
        </w:numPr>
        <w:tabs>
          <w:tab w:val="left" w:pos="10260"/>
        </w:tabs>
        <w:spacing w:line="276" w:lineRule="auto"/>
        <w:ind w:left="2844"/>
        <w:rPr>
          <w:b/>
          <w:color w:val="960E32" w:themeColor="accent1"/>
          <w:sz w:val="28"/>
        </w:rPr>
      </w:pPr>
      <w:r w:rsidRPr="006621AA">
        <w:br w:type="page"/>
      </w:r>
    </w:p>
    <w:p w14:paraId="0AF0486D" w14:textId="77777777" w:rsidR="004A73BF" w:rsidRPr="006621AA" w:rsidRDefault="007C61A8" w:rsidP="00B70876">
      <w:pPr>
        <w:tabs>
          <w:tab w:val="left" w:pos="10260"/>
        </w:tabs>
      </w:pPr>
      <w:r w:rsidRPr="006621AA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046F0E9" wp14:editId="3C94C3EE">
                <wp:simplePos x="0" y="0"/>
                <wp:positionH relativeFrom="column">
                  <wp:posOffset>-314325</wp:posOffset>
                </wp:positionH>
                <wp:positionV relativeFrom="paragraph">
                  <wp:posOffset>-146685</wp:posOffset>
                </wp:positionV>
                <wp:extent cx="7646035" cy="548640"/>
                <wp:effectExtent l="0" t="0" r="0" b="381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6035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CC3F72" w14:textId="6480D903" w:rsidR="007C61A8" w:rsidRPr="006621AA" w:rsidRDefault="00FC689E" w:rsidP="007C61A8">
                            <w:pPr>
                              <w:pStyle w:val="Paragraphedeliste"/>
                              <w:numPr>
                                <w:ilvl w:val="0"/>
                                <w:numId w:val="4"/>
                              </w:num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L</w:t>
                            </w:r>
                            <w:r w:rsidR="00FF0C8F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e sujet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46F0E9" id="Rectangle 11" o:spid="_x0000_s1028" style="position:absolute;margin-left:-24.75pt;margin-top:-11.55pt;width:602.05pt;height:43.2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" fillcolor="#960e32 [3204]" stroked="f" strokeweight="2pt">
                <v:textbox>
                  <w:txbxContent>
                    <w:p w14:paraId="53CC3F72" w14:textId="6480D903" w:rsidR="007C61A8" w:rsidRPr="006621AA" w:rsidRDefault="00FC689E" w:rsidP="007C61A8">
                      <w:pPr>
                        <w:pStyle w:val="Paragraphedeliste"/>
                        <w:numPr>
                          <w:ilvl w:val="0"/>
                          <w:numId w:val="4"/>
                        </w:numP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L</w:t>
                      </w:r>
                      <w:r w:rsidR="00FF0C8F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e sujet</w:t>
                      </w:r>
                    </w:p>
                  </w:txbxContent>
                </v:textbox>
              </v:rect>
            </w:pict>
          </mc:Fallback>
        </mc:AlternateContent>
      </w:r>
    </w:p>
    <w:p w14:paraId="32B9AC61" w14:textId="77777777" w:rsidR="00A87BD2" w:rsidRDefault="00A87BD2" w:rsidP="00A87BD2">
      <w:pPr>
        <w:pStyle w:val="MyHeadtitle"/>
        <w:spacing w:before="0" w:after="0" w:line="276" w:lineRule="auto"/>
        <w:jc w:val="both"/>
        <w:rPr>
          <w:rFonts w:ascii="Times New Roman" w:hAnsi="Times New Roman" w:cs="Times New Roman"/>
          <w:color w:val="336699" w:themeColor="accent2"/>
          <w:sz w:val="40"/>
          <w:szCs w:val="24"/>
        </w:rPr>
      </w:pPr>
    </w:p>
    <w:p w14:paraId="5347AE48" w14:textId="49509039" w:rsidR="00FF0C8F" w:rsidRPr="006621AA" w:rsidRDefault="00FF0C8F" w:rsidP="00A87BD2">
      <w:pPr>
        <w:pStyle w:val="MyHeadtitle"/>
        <w:spacing w:before="0" w:after="0" w:line="276" w:lineRule="auto"/>
        <w:jc w:val="both"/>
        <w:rPr>
          <w:rFonts w:ascii="Times New Roman" w:hAnsi="Times New Roman" w:cs="Times New Roman"/>
          <w:color w:val="336699" w:themeColor="accent2"/>
          <w:sz w:val="40"/>
          <w:szCs w:val="24"/>
        </w:rPr>
        <w:sectPr w:rsidR="00FF0C8F" w:rsidRPr="006621AA" w:rsidSect="00305BA1">
          <w:footerReference w:type="default" r:id="rId9"/>
          <w:pgSz w:w="12240" w:h="15840" w:code="1"/>
          <w:pgMar w:top="720" w:right="720" w:bottom="720" w:left="720" w:header="360" w:footer="371" w:gutter="0"/>
          <w:cols w:space="708"/>
          <w:docGrid w:linePitch="360"/>
        </w:sectPr>
      </w:pPr>
    </w:p>
    <w:p w14:paraId="2440EF05" w14:textId="20B18BA3" w:rsidR="00305BA1" w:rsidRDefault="00305BA1" w:rsidP="00FF0C8F">
      <w:pPr>
        <w:tabs>
          <w:tab w:val="left" w:pos="10260"/>
        </w:tabs>
        <w:spacing w:line="276" w:lineRule="auto"/>
        <w:rPr>
          <w:b/>
          <w:color w:val="336699" w:themeColor="accent2"/>
          <w:sz w:val="32"/>
        </w:rPr>
      </w:pPr>
    </w:p>
    <w:p w14:paraId="5646BA37" w14:textId="77777777" w:rsidR="00A72873" w:rsidRPr="00FF0C8F" w:rsidRDefault="00A72873" w:rsidP="00FF0C8F">
      <w:pPr>
        <w:tabs>
          <w:tab w:val="left" w:pos="10260"/>
        </w:tabs>
        <w:spacing w:line="276" w:lineRule="auto"/>
        <w:rPr>
          <w:b/>
          <w:color w:val="336699" w:themeColor="accent2"/>
          <w:sz w:val="32"/>
        </w:rPr>
      </w:pPr>
    </w:p>
    <w:p w14:paraId="591B30DE" w14:textId="77777777" w:rsidR="00305BA1" w:rsidRPr="00FC689E" w:rsidRDefault="00305BA1" w:rsidP="00305BA1">
      <w:pPr>
        <w:pStyle w:val="Paragraphedeliste"/>
        <w:tabs>
          <w:tab w:val="left" w:pos="10260"/>
        </w:tabs>
        <w:spacing w:line="276" w:lineRule="auto"/>
        <w:ind w:left="540"/>
        <w:rPr>
          <w:b/>
          <w:color w:val="336699" w:themeColor="accent2"/>
          <w:sz w:val="32"/>
        </w:rPr>
      </w:pPr>
      <w:r w:rsidRPr="00FC689E">
        <w:rPr>
          <w:b/>
          <w:color w:val="336699" w:themeColor="accent2"/>
          <w:sz w:val="32"/>
        </w:rPr>
        <w:t>Un site de location d</w:t>
      </w:r>
      <w:r>
        <w:rPr>
          <w:b/>
          <w:color w:val="336699" w:themeColor="accent2"/>
          <w:sz w:val="32"/>
        </w:rPr>
        <w:t>e voiture</w:t>
      </w:r>
    </w:p>
    <w:p w14:paraId="032EA1F9" w14:textId="77777777" w:rsidR="00305BA1" w:rsidRDefault="00305BA1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  <w:r w:rsidRPr="00FC689E">
        <w:rPr>
          <w:rFonts w:ascii="Times New Roman" w:hAnsi="Times New Roman" w:cs="Times New Roman"/>
          <w:lang w:val="fr-FR"/>
        </w:rPr>
        <w:t>Le projet est de créer un site de location de voiture</w:t>
      </w:r>
      <w:r>
        <w:rPr>
          <w:rFonts w:ascii="Times New Roman" w:hAnsi="Times New Roman" w:cs="Times New Roman"/>
          <w:lang w:val="fr-FR"/>
        </w:rPr>
        <w:t>.</w:t>
      </w:r>
    </w:p>
    <w:p w14:paraId="2F088175" w14:textId="77777777" w:rsidR="00305BA1" w:rsidRDefault="00305BA1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 xml:space="preserve">Le site aura donc plusieurs types d’utilisateur : </w:t>
      </w:r>
    </w:p>
    <w:p w14:paraId="745B4197" w14:textId="77777777" w:rsidR="00305BA1" w:rsidRDefault="00305BA1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ab/>
        <w:t>Des utilisateurs non-inscrits et des utilisateurs inscrits qui peuvent être soient des loueurs soient des entreprises abonnées.</w:t>
      </w:r>
    </w:p>
    <w:p w14:paraId="6BF037C3" w14:textId="77777777" w:rsidR="00305BA1" w:rsidRDefault="00305BA1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On pourra donc s’inscrire et se connecter.</w:t>
      </w:r>
    </w:p>
    <w:p w14:paraId="7998220E" w14:textId="77777777" w:rsidR="00305BA1" w:rsidRDefault="00305BA1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D’autres actions seront possibles selon le type de l’utilisateur.</w:t>
      </w:r>
    </w:p>
    <w:p w14:paraId="5C5F7AC8" w14:textId="77777777" w:rsidR="00305BA1" w:rsidRDefault="00305BA1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Un loueur peut :</w:t>
      </w:r>
    </w:p>
    <w:p w14:paraId="55F622B2" w14:textId="77777777" w:rsidR="00305BA1" w:rsidRDefault="00305BA1" w:rsidP="00305BA1">
      <w:pPr>
        <w:pStyle w:val="My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Ajouter des véhicules qu’il souhaite louer</w:t>
      </w:r>
    </w:p>
    <w:p w14:paraId="5E9DF0E9" w14:textId="77777777" w:rsidR="00305BA1" w:rsidRDefault="00305BA1" w:rsidP="00305BA1">
      <w:pPr>
        <w:pStyle w:val="My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Voir ses véhicules en cours de locations</w:t>
      </w:r>
    </w:p>
    <w:p w14:paraId="6C300A36" w14:textId="357D6899" w:rsidR="00305BA1" w:rsidRDefault="00305BA1" w:rsidP="00305BA1">
      <w:pPr>
        <w:pStyle w:val="My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Voir les véhicules en stock</w:t>
      </w:r>
    </w:p>
    <w:p w14:paraId="0A04A538" w14:textId="77777777" w:rsidR="00305BA1" w:rsidRDefault="00305BA1" w:rsidP="00305BA1">
      <w:pPr>
        <w:pStyle w:val="My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Retirer des véhicules en stock</w:t>
      </w:r>
    </w:p>
    <w:p w14:paraId="6F430286" w14:textId="77777777" w:rsidR="00305BA1" w:rsidRDefault="00305BA1" w:rsidP="00305BA1">
      <w:pPr>
        <w:pStyle w:val="My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Calculer les factures</w:t>
      </w:r>
    </w:p>
    <w:p w14:paraId="78C4BCD2" w14:textId="77777777" w:rsidR="00305BA1" w:rsidRDefault="00305BA1" w:rsidP="00305BA1">
      <w:pPr>
        <w:pStyle w:val="My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Afficher les factures</w:t>
      </w:r>
    </w:p>
    <w:p w14:paraId="2E8CC518" w14:textId="77777777" w:rsidR="00305BA1" w:rsidRDefault="00305BA1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Une entreprise abonnée peut :</w:t>
      </w:r>
    </w:p>
    <w:p w14:paraId="6971E67C" w14:textId="78BAE090" w:rsidR="00305BA1" w:rsidRDefault="00305BA1" w:rsidP="00305BA1">
      <w:pPr>
        <w:pStyle w:val="My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Afficher les véhicules qu’il loue avec la date de début et de fin de location</w:t>
      </w:r>
    </w:p>
    <w:p w14:paraId="51A408CC" w14:textId="77777777" w:rsidR="00305BA1" w:rsidRDefault="00305BA1" w:rsidP="00305BA1">
      <w:pPr>
        <w:pStyle w:val="My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Sélectionner des véhicules pour les louer</w:t>
      </w:r>
    </w:p>
    <w:p w14:paraId="1CF26D94" w14:textId="77777777" w:rsidR="00305BA1" w:rsidRDefault="00305BA1" w:rsidP="00305BA1">
      <w:pPr>
        <w:pStyle w:val="My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Spécifier les dates de locations d’un véhicule</w:t>
      </w:r>
    </w:p>
    <w:p w14:paraId="1B6276B9" w14:textId="4AB48AEA" w:rsidR="00305BA1" w:rsidRDefault="00305BA1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</w:p>
    <w:p w14:paraId="469DC4EB" w14:textId="2A8E7046" w:rsidR="00305BA1" w:rsidRDefault="00305BA1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Cependant si on n’est pas connecté il ne sera possible de voir que les véhicules disponibles.</w:t>
      </w:r>
    </w:p>
    <w:p w14:paraId="4672F0FA" w14:textId="569002F5" w:rsidR="00305BA1" w:rsidRDefault="00305BA1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</w:p>
    <w:p w14:paraId="31315441" w14:textId="77E050E3" w:rsidR="00305BA1" w:rsidRDefault="00305BA1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</w:p>
    <w:p w14:paraId="039E8144" w14:textId="078FC3F9" w:rsidR="00305BA1" w:rsidRPr="006621AA" w:rsidRDefault="00FF0C8F" w:rsidP="00305BA1">
      <w:pPr>
        <w:jc w:val="center"/>
        <w:rPr>
          <w:b/>
          <w:sz w:val="32"/>
        </w:rPr>
      </w:pPr>
      <w:r>
        <w:rPr>
          <w:noProof/>
          <w:lang w:eastAsia="en-US"/>
        </w:rPr>
        <w:drawing>
          <wp:anchor distT="0" distB="0" distL="114300" distR="114300" simplePos="0" relativeHeight="251722240" behindDoc="0" locked="0" layoutInCell="1" allowOverlap="1" wp14:anchorId="2FA1FB22" wp14:editId="5D05CFBA">
            <wp:simplePos x="0" y="0"/>
            <wp:positionH relativeFrom="column">
              <wp:posOffset>782955</wp:posOffset>
            </wp:positionH>
            <wp:positionV relativeFrom="paragraph">
              <wp:posOffset>1181100</wp:posOffset>
            </wp:positionV>
            <wp:extent cx="2852058" cy="1115681"/>
            <wp:effectExtent l="0" t="0" r="5715" b="8890"/>
            <wp:wrapTopAndBottom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058" cy="1115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52E6A021" wp14:editId="652964D6">
                <wp:simplePos x="0" y="0"/>
                <wp:positionH relativeFrom="margin">
                  <wp:posOffset>381000</wp:posOffset>
                </wp:positionH>
                <wp:positionV relativeFrom="paragraph">
                  <wp:posOffset>15875</wp:posOffset>
                </wp:positionV>
                <wp:extent cx="1349375" cy="1002030"/>
                <wp:effectExtent l="0" t="0" r="22225" b="26670"/>
                <wp:wrapTopAndBottom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375" cy="10020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480A53" w14:textId="10B7E324" w:rsidR="00305BA1" w:rsidRPr="00305BA1" w:rsidRDefault="00305BA1" w:rsidP="00305BA1">
                            <w:pPr>
                              <w:jc w:val="center"/>
                            </w:pPr>
                            <w:r>
                              <w:rPr>
                                <w:b/>
                                <w:sz w:val="32"/>
                              </w:rPr>
                              <w:t>Loueur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E6A021" id="Rectangle 6" o:spid="_x0000_s1029" style="position:absolute;left:0;text-align:left;margin-left:30pt;margin-top:1.25pt;width:106.25pt;height:78.9pt;z-index:25171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" fillcolor="white [3201]" strokecolor="#336 [3207]" strokeweight="2pt">
                <v:textbox inset="21.6pt,21.6pt,21.6pt,21.6pt">
                  <w:txbxContent>
                    <w:p w14:paraId="01480A53" w14:textId="10B7E324" w:rsidR="00305BA1" w:rsidRPr="00305BA1" w:rsidRDefault="00305BA1" w:rsidP="00305BA1">
                      <w:pPr>
                        <w:jc w:val="center"/>
                      </w:pPr>
                      <w:r>
                        <w:rPr>
                          <w:b/>
                          <w:sz w:val="32"/>
                        </w:rPr>
                        <w:t>Loueur</w:t>
                      </w: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125F17EA" wp14:editId="033B2C3F">
                <wp:simplePos x="0" y="0"/>
                <wp:positionH relativeFrom="margin">
                  <wp:posOffset>4888230</wp:posOffset>
                </wp:positionH>
                <wp:positionV relativeFrom="paragraph">
                  <wp:posOffset>15875</wp:posOffset>
                </wp:positionV>
                <wp:extent cx="1828800" cy="1013460"/>
                <wp:effectExtent l="0" t="0" r="19050" b="15240"/>
                <wp:wrapTopAndBottom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0134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D9CF51" w14:textId="20448376" w:rsidR="00FF0C8F" w:rsidRDefault="00FF0C8F" w:rsidP="00FF0C8F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Entreprise</w:t>
                            </w:r>
                          </w:p>
                          <w:p w14:paraId="7F740D6C" w14:textId="37BD6B43" w:rsidR="00FF0C8F" w:rsidRPr="00FF0C8F" w:rsidRDefault="00FF0C8F" w:rsidP="00FF0C8F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Non abonnée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5F17EA" id="Rectangle 8" o:spid="_x0000_s1030" style="position:absolute;left:0;text-align:left;margin-left:384.9pt;margin-top:1.25pt;width:2in;height:79.8pt;z-index:25172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" fillcolor="white [3201]" strokecolor="#336 [3207]" strokeweight="2pt">
                <v:textbox inset="21.6pt,21.6pt,21.6pt,21.6pt">
                  <w:txbxContent>
                    <w:p w14:paraId="28D9CF51" w14:textId="20448376" w:rsidR="00FF0C8F" w:rsidRDefault="00FF0C8F" w:rsidP="00FF0C8F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Entreprise</w:t>
                      </w:r>
                    </w:p>
                    <w:p w14:paraId="7F740D6C" w14:textId="37BD6B43" w:rsidR="00FF0C8F" w:rsidRPr="00FF0C8F" w:rsidRDefault="00FF0C8F" w:rsidP="00FF0C8F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Non abonnée</w:t>
                      </w: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5E802584" wp14:editId="614DCC58">
                <wp:simplePos x="0" y="0"/>
                <wp:positionH relativeFrom="margin">
                  <wp:posOffset>2491105</wp:posOffset>
                </wp:positionH>
                <wp:positionV relativeFrom="paragraph">
                  <wp:posOffset>15875</wp:posOffset>
                </wp:positionV>
                <wp:extent cx="1621155" cy="1025525"/>
                <wp:effectExtent l="0" t="0" r="17145" b="22225"/>
                <wp:wrapTopAndBottom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155" cy="10255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333366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56EF1217" w14:textId="2BF81E67" w:rsidR="00FF0C8F" w:rsidRDefault="00FF0C8F" w:rsidP="00FF0C8F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Entreprise</w:t>
                            </w:r>
                          </w:p>
                          <w:p w14:paraId="68B32151" w14:textId="4F4F077A" w:rsidR="00FF0C8F" w:rsidRPr="00FF0C8F" w:rsidRDefault="00FF0C8F" w:rsidP="00FF0C8F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Abonnée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802584" id="Rectangle 7" o:spid="_x0000_s1031" style="position:absolute;left:0;text-align:left;margin-left:196.15pt;margin-top:1.25pt;width:127.65pt;height:80.75pt;z-index:25171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" fillcolor="window" strokecolor="#336" strokeweight="2pt">
                <v:textbox inset="21.6pt,21.6pt,21.6pt,21.6pt">
                  <w:txbxContent>
                    <w:p w14:paraId="56EF1217" w14:textId="2BF81E67" w:rsidR="00FF0C8F" w:rsidRDefault="00FF0C8F" w:rsidP="00FF0C8F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Entreprise</w:t>
                      </w:r>
                    </w:p>
                    <w:p w14:paraId="68B32151" w14:textId="4F4F077A" w:rsidR="00FF0C8F" w:rsidRPr="00FF0C8F" w:rsidRDefault="00FF0C8F" w:rsidP="00FF0C8F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Abonnée</w:t>
                      </w: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="00305BA1" w:rsidRPr="00D51DA8">
        <w:rPr>
          <w:b/>
          <w:color w:val="336699" w:themeColor="accent2"/>
          <w:sz w:val="32"/>
        </w:rPr>
        <w:br w:type="page"/>
      </w:r>
    </w:p>
    <w:p w14:paraId="27F12C1B" w14:textId="67F892AB" w:rsidR="00305BA1" w:rsidRPr="00D51DA8" w:rsidRDefault="00FF0C8F" w:rsidP="00305BA1">
      <w:pPr>
        <w:pStyle w:val="My"/>
        <w:spacing w:line="276" w:lineRule="auto"/>
        <w:jc w:val="both"/>
        <w:rPr>
          <w:rFonts w:ascii="Times New Roman" w:hAnsi="Times New Roman" w:cs="Times New Roman"/>
          <w:lang w:val="fr-FR"/>
        </w:rPr>
      </w:pPr>
      <w:r w:rsidRPr="006621AA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1ECB520F" wp14:editId="486152AD">
                <wp:simplePos x="0" y="0"/>
                <wp:positionH relativeFrom="page">
                  <wp:align>right</wp:align>
                </wp:positionH>
                <wp:positionV relativeFrom="paragraph">
                  <wp:posOffset>-324485</wp:posOffset>
                </wp:positionV>
                <wp:extent cx="7646035" cy="548640"/>
                <wp:effectExtent l="0" t="0" r="0" b="381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6035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05A3" w14:textId="1E8BC058" w:rsidR="00FF0C8F" w:rsidRPr="006621AA" w:rsidRDefault="00FF0C8F" w:rsidP="00FF0C8F">
                            <w:pPr>
                              <w:pStyle w:val="Paragraphedeliste"/>
                              <w:numPr>
                                <w:ilvl w:val="0"/>
                                <w:numId w:val="4"/>
                              </w:num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Les outils utilisés</w:t>
                            </w:r>
                          </w:p>
                          <w:p w14:paraId="28F786C4" w14:textId="3C6F9EB9" w:rsidR="00FF0C8F" w:rsidRPr="00FF0C8F" w:rsidRDefault="00FF0C8F" w:rsidP="00FF0C8F">
                            <w:p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B520F" id="Rectangle 17" o:spid="_x0000_s1032" style="position:absolute;left:0;text-align:left;margin-left:550.85pt;margin-top:-25.55pt;width:602.05pt;height:43.2pt;z-index:2517242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" fillcolor="#960e32 [3204]" stroked="f" strokeweight="2pt">
                <v:textbox>
                  <w:txbxContent>
                    <w:p w14:paraId="212905A3" w14:textId="1E8BC058" w:rsidR="00FF0C8F" w:rsidRPr="006621AA" w:rsidRDefault="00FF0C8F" w:rsidP="00FF0C8F">
                      <w:pPr>
                        <w:pStyle w:val="Paragraphedeliste"/>
                        <w:numPr>
                          <w:ilvl w:val="0"/>
                          <w:numId w:val="4"/>
                        </w:numP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Les outils utilisés</w:t>
                      </w:r>
                    </w:p>
                    <w:p w14:paraId="28F786C4" w14:textId="3C6F9EB9" w:rsidR="00FF0C8F" w:rsidRPr="00FF0C8F" w:rsidRDefault="00FF0C8F" w:rsidP="00FF0C8F">
                      <w:pP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05FD423A" w14:textId="77777777" w:rsidR="00FF0C8F" w:rsidRDefault="00FF0C8F">
      <w:pPr>
        <w:rPr>
          <w:b/>
          <w:color w:val="336699" w:themeColor="accent2"/>
          <w:sz w:val="32"/>
        </w:rPr>
      </w:pPr>
    </w:p>
    <w:p w14:paraId="002B1856" w14:textId="72C10543" w:rsidR="005A34CC" w:rsidRPr="00D51DA8" w:rsidRDefault="005A34CC" w:rsidP="005F5AE4">
      <w:pPr>
        <w:pStyle w:val="My"/>
        <w:spacing w:line="276" w:lineRule="auto"/>
        <w:jc w:val="both"/>
        <w:rPr>
          <w:rFonts w:ascii="Times New Roman" w:hAnsi="Times New Roman" w:cs="Times New Roman"/>
          <w:b/>
          <w:lang w:val="fr-FR"/>
        </w:rPr>
      </w:pPr>
      <w:r w:rsidRPr="00D51DA8">
        <w:rPr>
          <w:rFonts w:ascii="Times New Roman" w:hAnsi="Times New Roman" w:cs="Times New Roman"/>
          <w:b/>
          <w:lang w:val="fr-FR"/>
        </w:rPr>
        <w:tab/>
      </w:r>
    </w:p>
    <w:p w14:paraId="6FB089A2" w14:textId="77777777" w:rsidR="000A30ED" w:rsidRPr="00D51DA8" w:rsidRDefault="000A30ED" w:rsidP="005F5AE4">
      <w:pPr>
        <w:pStyle w:val="My"/>
        <w:spacing w:line="276" w:lineRule="auto"/>
        <w:jc w:val="both"/>
        <w:rPr>
          <w:rFonts w:ascii="Times New Roman" w:hAnsi="Times New Roman" w:cs="Times New Roman"/>
          <w:b/>
          <w:color w:val="336699" w:themeColor="accent2"/>
          <w:lang w:val="fr-FR"/>
        </w:rPr>
      </w:pPr>
      <w:r w:rsidRPr="00D51DA8">
        <w:rPr>
          <w:rFonts w:ascii="Times New Roman" w:hAnsi="Times New Roman" w:cs="Times New Roman"/>
          <w:b/>
          <w:color w:val="336699" w:themeColor="accent2"/>
          <w:lang w:val="fr-FR"/>
        </w:rPr>
        <w:tab/>
      </w:r>
    </w:p>
    <w:p w14:paraId="31A93137" w14:textId="29B170E2" w:rsidR="000A30ED" w:rsidRPr="000A30ED" w:rsidRDefault="000A30ED" w:rsidP="000A30ED">
      <w:pPr>
        <w:pStyle w:val="Paragraphedeliste"/>
        <w:tabs>
          <w:tab w:val="left" w:pos="10260"/>
        </w:tabs>
        <w:spacing w:line="276" w:lineRule="auto"/>
        <w:ind w:left="540"/>
        <w:rPr>
          <w:b/>
          <w:color w:val="336699" w:themeColor="accent2"/>
          <w:sz w:val="32"/>
        </w:rPr>
      </w:pPr>
      <w:r>
        <w:rPr>
          <w:b/>
          <w:color w:val="336699" w:themeColor="accent2"/>
          <w:sz w:val="32"/>
        </w:rPr>
        <w:t>Les Logiciels</w:t>
      </w:r>
    </w:p>
    <w:p w14:paraId="5C6E7EFD" w14:textId="34B57DD5" w:rsidR="007C61A8" w:rsidRDefault="000A30ED" w:rsidP="000A30ED">
      <w:pPr>
        <w:pStyle w:val="My"/>
        <w:spacing w:line="276" w:lineRule="auto"/>
        <w:jc w:val="both"/>
        <w:rPr>
          <w:rFonts w:ascii="Times New Roman" w:hAnsi="Times New Roman" w:cs="Times New Roman"/>
          <w:bCs/>
          <w:lang w:val="fr-FR"/>
        </w:rPr>
      </w:pPr>
      <w:r>
        <w:rPr>
          <w:rFonts w:ascii="Times New Roman" w:hAnsi="Times New Roman" w:cs="Times New Roman"/>
          <w:bCs/>
          <w:lang w:val="fr-FR"/>
        </w:rPr>
        <w:t>L</w:t>
      </w:r>
      <w:r w:rsidRPr="000A30ED">
        <w:rPr>
          <w:rFonts w:ascii="Times New Roman" w:hAnsi="Times New Roman" w:cs="Times New Roman"/>
          <w:bCs/>
          <w:lang w:val="fr-FR"/>
        </w:rPr>
        <w:t>a création du s</w:t>
      </w:r>
      <w:r>
        <w:rPr>
          <w:rFonts w:ascii="Times New Roman" w:hAnsi="Times New Roman" w:cs="Times New Roman"/>
          <w:bCs/>
          <w:lang w:val="fr-FR"/>
        </w:rPr>
        <w:t>ite à nécessité plusieurs outils</w:t>
      </w:r>
    </w:p>
    <w:p w14:paraId="221E9B5B" w14:textId="5A4FFA8D" w:rsidR="000A30ED" w:rsidRDefault="000A30ED" w:rsidP="005F5AE4">
      <w:pPr>
        <w:pStyle w:val="My"/>
        <w:spacing w:line="276" w:lineRule="auto"/>
        <w:jc w:val="both"/>
        <w:rPr>
          <w:rFonts w:ascii="Times New Roman" w:hAnsi="Times New Roman" w:cs="Times New Roman"/>
          <w:bCs/>
          <w:lang w:val="fr-FR"/>
        </w:rPr>
      </w:pPr>
      <w:r>
        <w:rPr>
          <w:rFonts w:ascii="Times New Roman" w:hAnsi="Times New Roman" w:cs="Times New Roman"/>
          <w:bCs/>
          <w:lang w:val="fr-FR"/>
        </w:rPr>
        <w:t xml:space="preserve">Tout d’abord pour écrire le code, nous utilisons Visual Studio Code </w:t>
      </w:r>
    </w:p>
    <w:p w14:paraId="3094C9B2" w14:textId="62FAB906" w:rsidR="000A30ED" w:rsidRDefault="000A30ED" w:rsidP="005F5AE4">
      <w:pPr>
        <w:pStyle w:val="My"/>
        <w:spacing w:line="276" w:lineRule="auto"/>
        <w:jc w:val="both"/>
        <w:rPr>
          <w:rFonts w:ascii="Times New Roman" w:hAnsi="Times New Roman" w:cs="Times New Roman"/>
          <w:bCs/>
          <w:lang w:val="fr-FR"/>
        </w:rPr>
      </w:pPr>
      <w:r>
        <w:rPr>
          <w:rFonts w:ascii="Times New Roman" w:hAnsi="Times New Roman" w:cs="Times New Roman"/>
          <w:bCs/>
          <w:lang w:val="fr-FR"/>
        </w:rPr>
        <w:t>Nous avions besoin d’un serveur local, nous nous sommes donc penchés sur uWamp qui est le logiciel utilisé en cours. UWamp intègre également phpMyAdmin pour la base de données.</w:t>
      </w:r>
    </w:p>
    <w:p w14:paraId="450421FD" w14:textId="2FF8D56B" w:rsidR="000A30ED" w:rsidRDefault="00CA5F90" w:rsidP="005F5AE4">
      <w:pPr>
        <w:pStyle w:val="My"/>
        <w:spacing w:line="276" w:lineRule="auto"/>
        <w:jc w:val="both"/>
        <w:rPr>
          <w:rFonts w:ascii="Times New Roman" w:hAnsi="Times New Roman" w:cs="Times New Roman"/>
          <w:bCs/>
          <w:lang w:val="fr-FR"/>
        </w:rPr>
      </w:pPr>
      <w:r>
        <w:rPr>
          <w:rFonts w:ascii="Times New Roman" w:hAnsi="Times New Roman" w:cs="Times New Roman"/>
          <w:bCs/>
          <w:noProof/>
          <w:lang w:val="fr-FR"/>
        </w:rPr>
        <w:drawing>
          <wp:anchor distT="0" distB="0" distL="114300" distR="114300" simplePos="0" relativeHeight="251725312" behindDoc="0" locked="0" layoutInCell="1" allowOverlap="1" wp14:anchorId="1A07EA19" wp14:editId="6BC0F811">
            <wp:simplePos x="0" y="0"/>
            <wp:positionH relativeFrom="margin">
              <wp:posOffset>4950642</wp:posOffset>
            </wp:positionH>
            <wp:positionV relativeFrom="paragraph">
              <wp:posOffset>568960</wp:posOffset>
            </wp:positionV>
            <wp:extent cx="1136566" cy="1141640"/>
            <wp:effectExtent l="0" t="0" r="6985" b="1905"/>
            <wp:wrapTopAndBottom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566" cy="114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Cs/>
          <w:noProof/>
          <w:lang w:val="fr-FR"/>
        </w:rPr>
        <w:drawing>
          <wp:anchor distT="0" distB="0" distL="114300" distR="114300" simplePos="0" relativeHeight="251727360" behindDoc="0" locked="0" layoutInCell="1" allowOverlap="1" wp14:anchorId="329B8C57" wp14:editId="0FA6DF7F">
            <wp:simplePos x="0" y="0"/>
            <wp:positionH relativeFrom="margin">
              <wp:posOffset>-87085</wp:posOffset>
            </wp:positionH>
            <wp:positionV relativeFrom="paragraph">
              <wp:posOffset>222159</wp:posOffset>
            </wp:positionV>
            <wp:extent cx="1828800" cy="1828800"/>
            <wp:effectExtent l="0" t="0" r="0" b="0"/>
            <wp:wrapTopAndBottom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Cs/>
          <w:noProof/>
          <w:lang w:val="fr-FR"/>
        </w:rPr>
        <w:drawing>
          <wp:anchor distT="0" distB="0" distL="114300" distR="114300" simplePos="0" relativeHeight="251726336" behindDoc="0" locked="0" layoutInCell="1" allowOverlap="1" wp14:anchorId="5282EF30" wp14:editId="4354842D">
            <wp:simplePos x="0" y="0"/>
            <wp:positionH relativeFrom="margin">
              <wp:align>center</wp:align>
            </wp:positionH>
            <wp:positionV relativeFrom="paragraph">
              <wp:posOffset>230686</wp:posOffset>
            </wp:positionV>
            <wp:extent cx="2633980" cy="1863725"/>
            <wp:effectExtent l="0" t="0" r="0" b="0"/>
            <wp:wrapTopAndBottom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98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82829F" w14:textId="0A160AB3" w:rsidR="000A30ED" w:rsidRDefault="000A30ED" w:rsidP="000A30ED">
      <w:pPr>
        <w:pStyle w:val="Paragraphedeliste"/>
        <w:tabs>
          <w:tab w:val="left" w:pos="10260"/>
        </w:tabs>
        <w:spacing w:line="276" w:lineRule="auto"/>
        <w:ind w:left="540"/>
        <w:rPr>
          <w:b/>
          <w:color w:val="336699" w:themeColor="accent2"/>
          <w:sz w:val="32"/>
        </w:rPr>
      </w:pPr>
    </w:p>
    <w:p w14:paraId="0AA527E8" w14:textId="77777777" w:rsidR="00CA5F90" w:rsidRDefault="00CA5F90" w:rsidP="000A30ED">
      <w:pPr>
        <w:pStyle w:val="Paragraphedeliste"/>
        <w:tabs>
          <w:tab w:val="left" w:pos="10260"/>
        </w:tabs>
        <w:spacing w:line="276" w:lineRule="auto"/>
        <w:ind w:left="540"/>
        <w:rPr>
          <w:b/>
          <w:color w:val="336699" w:themeColor="accent2"/>
          <w:sz w:val="32"/>
        </w:rPr>
      </w:pPr>
    </w:p>
    <w:p w14:paraId="3FEFB7FB" w14:textId="6F2C8D3E" w:rsidR="000A30ED" w:rsidRPr="000A30ED" w:rsidRDefault="000A30ED" w:rsidP="000A30ED">
      <w:pPr>
        <w:pStyle w:val="Paragraphedeliste"/>
        <w:tabs>
          <w:tab w:val="left" w:pos="10260"/>
        </w:tabs>
        <w:spacing w:line="276" w:lineRule="auto"/>
        <w:ind w:left="540"/>
        <w:rPr>
          <w:b/>
          <w:color w:val="336699" w:themeColor="accent2"/>
          <w:sz w:val="32"/>
        </w:rPr>
      </w:pPr>
      <w:r>
        <w:rPr>
          <w:b/>
          <w:color w:val="336699" w:themeColor="accent2"/>
          <w:sz w:val="32"/>
        </w:rPr>
        <w:t>Les Langages</w:t>
      </w:r>
    </w:p>
    <w:p w14:paraId="781CD082" w14:textId="12970E8A" w:rsidR="000A30ED" w:rsidRDefault="000A30ED" w:rsidP="005F5AE4">
      <w:pPr>
        <w:pStyle w:val="My"/>
        <w:spacing w:line="276" w:lineRule="auto"/>
        <w:jc w:val="both"/>
        <w:rPr>
          <w:rFonts w:ascii="Times New Roman" w:hAnsi="Times New Roman" w:cs="Times New Roman"/>
          <w:bCs/>
          <w:lang w:val="fr-FR"/>
        </w:rPr>
      </w:pPr>
      <w:r>
        <w:rPr>
          <w:rFonts w:ascii="Times New Roman" w:hAnsi="Times New Roman" w:cs="Times New Roman"/>
          <w:bCs/>
          <w:lang w:val="fr-FR"/>
        </w:rPr>
        <w:t>Pour l’écriture du code, on a pris du PHP, du HTML et du CSS.</w:t>
      </w:r>
    </w:p>
    <w:p w14:paraId="2AC71C92" w14:textId="1FABDAB1" w:rsidR="000A30ED" w:rsidRDefault="000A30ED" w:rsidP="005F5AE4">
      <w:pPr>
        <w:pStyle w:val="My"/>
        <w:spacing w:line="276" w:lineRule="auto"/>
        <w:jc w:val="both"/>
        <w:rPr>
          <w:rFonts w:ascii="Times New Roman" w:hAnsi="Times New Roman" w:cs="Times New Roman"/>
          <w:bCs/>
          <w:lang w:val="fr-FR"/>
        </w:rPr>
      </w:pPr>
      <w:r>
        <w:rPr>
          <w:rFonts w:ascii="Times New Roman" w:hAnsi="Times New Roman" w:cs="Times New Roman"/>
          <w:bCs/>
          <w:lang w:val="fr-FR"/>
        </w:rPr>
        <w:t>Enfin nous avions utilisé Bootstrap pour la partie HTML/CSS.</w:t>
      </w:r>
    </w:p>
    <w:p w14:paraId="6B744808" w14:textId="24990F87" w:rsidR="00CA5F90" w:rsidRDefault="00CA5F90" w:rsidP="005F5AE4">
      <w:pPr>
        <w:pStyle w:val="My"/>
        <w:spacing w:line="276" w:lineRule="auto"/>
        <w:jc w:val="both"/>
        <w:rPr>
          <w:rFonts w:ascii="Times New Roman" w:hAnsi="Times New Roman" w:cs="Times New Roman"/>
          <w:bCs/>
          <w:lang w:val="fr-FR"/>
        </w:rPr>
      </w:pPr>
      <w:r>
        <w:rPr>
          <w:rFonts w:ascii="Times New Roman" w:hAnsi="Times New Roman" w:cs="Times New Roman"/>
          <w:bCs/>
          <w:noProof/>
          <w:lang w:val="fr-FR"/>
        </w:rPr>
        <w:drawing>
          <wp:anchor distT="0" distB="0" distL="114300" distR="114300" simplePos="0" relativeHeight="251728384" behindDoc="0" locked="0" layoutInCell="1" allowOverlap="1" wp14:anchorId="2B4756C3" wp14:editId="2A02A982">
            <wp:simplePos x="0" y="0"/>
            <wp:positionH relativeFrom="margin">
              <wp:posOffset>913947</wp:posOffset>
            </wp:positionH>
            <wp:positionV relativeFrom="paragraph">
              <wp:posOffset>530135</wp:posOffset>
            </wp:positionV>
            <wp:extent cx="2351314" cy="1269376"/>
            <wp:effectExtent l="0" t="0" r="0" b="6985"/>
            <wp:wrapTopAndBottom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269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Cs/>
          <w:noProof/>
          <w:lang w:val="fr-FR"/>
        </w:rPr>
        <w:drawing>
          <wp:anchor distT="0" distB="0" distL="114300" distR="114300" simplePos="0" relativeHeight="251729408" behindDoc="0" locked="0" layoutInCell="1" allowOverlap="1" wp14:anchorId="4BEC0F40" wp14:editId="1ACFC52E">
            <wp:simplePos x="0" y="0"/>
            <wp:positionH relativeFrom="page">
              <wp:posOffset>4571003</wp:posOffset>
            </wp:positionH>
            <wp:positionV relativeFrom="paragraph">
              <wp:posOffset>270510</wp:posOffset>
            </wp:positionV>
            <wp:extent cx="1685925" cy="1685925"/>
            <wp:effectExtent l="0" t="0" r="9525" b="9525"/>
            <wp:wrapTopAndBottom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126C01" w14:textId="651653C8" w:rsidR="00CA5F90" w:rsidRDefault="00CA5F90" w:rsidP="005F5AE4">
      <w:pPr>
        <w:pStyle w:val="My"/>
        <w:spacing w:line="276" w:lineRule="auto"/>
        <w:jc w:val="both"/>
        <w:rPr>
          <w:rFonts w:ascii="Times New Roman" w:hAnsi="Times New Roman" w:cs="Times New Roman"/>
          <w:bCs/>
          <w:lang w:val="fr-FR"/>
        </w:rPr>
      </w:pPr>
    </w:p>
    <w:p w14:paraId="3BAF62FB" w14:textId="2F6DFDC9" w:rsidR="000A30ED" w:rsidRDefault="000A30ED" w:rsidP="005F5AE4">
      <w:pPr>
        <w:pStyle w:val="My"/>
        <w:spacing w:line="276" w:lineRule="auto"/>
        <w:jc w:val="both"/>
        <w:rPr>
          <w:rFonts w:ascii="Times New Roman" w:hAnsi="Times New Roman" w:cs="Times New Roman"/>
          <w:bCs/>
          <w:lang w:val="fr-FR"/>
        </w:rPr>
      </w:pPr>
    </w:p>
    <w:p w14:paraId="0EBC9826" w14:textId="07A730D0" w:rsidR="000A30ED" w:rsidRPr="000A30ED" w:rsidRDefault="000A30ED" w:rsidP="005F5AE4">
      <w:pPr>
        <w:pStyle w:val="My"/>
        <w:spacing w:line="276" w:lineRule="auto"/>
        <w:jc w:val="both"/>
        <w:rPr>
          <w:rFonts w:ascii="Times New Roman" w:hAnsi="Times New Roman" w:cs="Times New Roman"/>
          <w:bCs/>
          <w:lang w:val="fr-FR"/>
        </w:rPr>
      </w:pPr>
      <w:r>
        <w:rPr>
          <w:rFonts w:ascii="Times New Roman" w:hAnsi="Times New Roman" w:cs="Times New Roman"/>
          <w:bCs/>
          <w:lang w:val="fr-FR"/>
        </w:rPr>
        <w:tab/>
      </w:r>
    </w:p>
    <w:p w14:paraId="6E248785" w14:textId="4F1A392E" w:rsidR="00A87BD2" w:rsidRPr="000A30ED" w:rsidRDefault="00A87BD2" w:rsidP="005F5AE4">
      <w:pPr>
        <w:pStyle w:val="My"/>
        <w:spacing w:line="276" w:lineRule="auto"/>
        <w:ind w:firstLine="360"/>
        <w:jc w:val="both"/>
        <w:rPr>
          <w:rFonts w:ascii="Times New Roman" w:hAnsi="Times New Roman" w:cs="Times New Roman"/>
          <w:lang w:val="fr-FR"/>
        </w:rPr>
      </w:pPr>
    </w:p>
    <w:p w14:paraId="31570FC7" w14:textId="599CFFB1" w:rsidR="00A87BD2" w:rsidRPr="00CA5F90" w:rsidRDefault="00A87BD2" w:rsidP="00B70876">
      <w:pPr>
        <w:tabs>
          <w:tab w:val="left" w:pos="10260"/>
        </w:tabs>
      </w:pPr>
    </w:p>
    <w:p w14:paraId="740501E8" w14:textId="00450B65" w:rsidR="001C3E2F" w:rsidRPr="00CA5F90" w:rsidRDefault="001C3E2F" w:rsidP="00B70876">
      <w:pPr>
        <w:tabs>
          <w:tab w:val="left" w:pos="10260"/>
        </w:tabs>
      </w:pPr>
      <w:r w:rsidRPr="00CA5F90">
        <w:br w:type="page"/>
      </w:r>
    </w:p>
    <w:p w14:paraId="7F271F75" w14:textId="5EEAD0E4" w:rsidR="00BE34C5" w:rsidRPr="00CA5F90" w:rsidRDefault="003A78C1" w:rsidP="00B70876">
      <w:pPr>
        <w:tabs>
          <w:tab w:val="left" w:pos="10260"/>
        </w:tabs>
      </w:pPr>
      <w:r w:rsidRPr="006621AA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35BB7265" wp14:editId="732052E5">
                <wp:simplePos x="0" y="0"/>
                <wp:positionH relativeFrom="column">
                  <wp:posOffset>-326916</wp:posOffset>
                </wp:positionH>
                <wp:positionV relativeFrom="paragraph">
                  <wp:posOffset>-313055</wp:posOffset>
                </wp:positionV>
                <wp:extent cx="7644384" cy="548640"/>
                <wp:effectExtent l="0" t="0" r="0" b="381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384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12DEFF" w14:textId="79982A35" w:rsidR="003A78C1" w:rsidRPr="00A72873" w:rsidRDefault="00A72873" w:rsidP="00A72873">
                            <w:p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ab/>
                            </w: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ab/>
                              <w:t>3. Organisation et Répartition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B7265" id="Rectangle 199" o:spid="_x0000_s1033" style="position:absolute;margin-left:-25.75pt;margin-top:-24.65pt;width:601.9pt;height:43.2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" fillcolor="#960e32 [3204]" stroked="f" strokeweight="2pt">
                <v:textbox>
                  <w:txbxContent>
                    <w:p w14:paraId="7012DEFF" w14:textId="79982A35" w:rsidR="003A78C1" w:rsidRPr="00A72873" w:rsidRDefault="00A72873" w:rsidP="00A72873">
                      <w:pP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 xml:space="preserve"> </w:t>
                      </w: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ab/>
                      </w: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ab/>
                        <w:t>3. Organisation et Répartition</w:t>
                      </w:r>
                    </w:p>
                  </w:txbxContent>
                </v:textbox>
              </v:rect>
            </w:pict>
          </mc:Fallback>
        </mc:AlternateContent>
      </w:r>
      <w:bookmarkStart w:id="2" w:name="_Hlk56002967"/>
    </w:p>
    <w:p w14:paraId="1AEEC737" w14:textId="77777777" w:rsidR="00F0441F" w:rsidRPr="00CA5F90" w:rsidRDefault="00F0441F" w:rsidP="00B70876">
      <w:pPr>
        <w:tabs>
          <w:tab w:val="left" w:pos="10260"/>
        </w:tabs>
      </w:pPr>
    </w:p>
    <w:p w14:paraId="265F8851" w14:textId="7262AD30" w:rsidR="009D3274" w:rsidRDefault="009D3274" w:rsidP="009D3274">
      <w:pPr>
        <w:tabs>
          <w:tab w:val="left" w:pos="10260"/>
        </w:tabs>
        <w:jc w:val="both"/>
      </w:pPr>
    </w:p>
    <w:bookmarkEnd w:id="2"/>
    <w:p w14:paraId="4E9B0924" w14:textId="4CFA7B0D" w:rsidR="00A72873" w:rsidRDefault="00A72873" w:rsidP="009D3274">
      <w:pPr>
        <w:tabs>
          <w:tab w:val="left" w:pos="10260"/>
        </w:tabs>
        <w:jc w:val="both"/>
      </w:pPr>
    </w:p>
    <w:p w14:paraId="3D2AED23" w14:textId="08D5CABF" w:rsidR="0078067C" w:rsidRPr="006621AA" w:rsidRDefault="0078067C" w:rsidP="009D3274">
      <w:pPr>
        <w:tabs>
          <w:tab w:val="left" w:pos="10260"/>
        </w:tabs>
        <w:jc w:val="both"/>
      </w:pPr>
    </w:p>
    <w:p w14:paraId="39FD46D8" w14:textId="7E314F29" w:rsidR="00832378" w:rsidRPr="006621AA" w:rsidRDefault="0078067C" w:rsidP="009D3274">
      <w:pPr>
        <w:spacing w:line="276" w:lineRule="auto"/>
        <w:jc w:val="both"/>
        <w:rPr>
          <w:b/>
          <w:color w:val="336699" w:themeColor="accent2"/>
          <w:sz w:val="32"/>
        </w:rPr>
      </w:pPr>
      <w:r>
        <w:rPr>
          <w:b/>
          <w:color w:val="336699" w:themeColor="accent2"/>
          <w:sz w:val="32"/>
        </w:rPr>
        <w:tab/>
        <w:t>Organisation</w:t>
      </w:r>
    </w:p>
    <w:p w14:paraId="4493A7E2" w14:textId="677AED9E" w:rsidR="009D3274" w:rsidRDefault="0078067C" w:rsidP="00BD004A">
      <w:pPr>
        <w:tabs>
          <w:tab w:val="left" w:pos="10260"/>
        </w:tabs>
        <w:jc w:val="both"/>
      </w:pPr>
      <w:r>
        <w:t>Puisque nous devions travailler à distance, on s’est organisé pour pouvoir travailler sans problème.</w:t>
      </w:r>
    </w:p>
    <w:p w14:paraId="71FAA7E1" w14:textId="1D16A058" w:rsidR="0078067C" w:rsidRDefault="0078067C" w:rsidP="00BD004A">
      <w:pPr>
        <w:tabs>
          <w:tab w:val="left" w:pos="10260"/>
        </w:tabs>
        <w:jc w:val="both"/>
      </w:pPr>
      <w:r>
        <w:t>Nous utilisons donc Google Drive pour nous partager des fichier et Discord pour faire des réunions fréquentes pour pouvoir travailler, s’entraider et avancer à plusieurs.</w:t>
      </w:r>
    </w:p>
    <w:p w14:paraId="46C3F3A2" w14:textId="0E86E3BC" w:rsidR="0078067C" w:rsidRPr="0078067C" w:rsidRDefault="0078067C" w:rsidP="009D3274">
      <w:pPr>
        <w:tabs>
          <w:tab w:val="left" w:pos="10260"/>
        </w:tabs>
        <w:ind w:firstLine="360"/>
        <w:jc w:val="both"/>
      </w:pPr>
      <w:r>
        <w:rPr>
          <w:b/>
          <w:noProof/>
          <w:color w:val="336699" w:themeColor="accent2"/>
          <w:sz w:val="32"/>
        </w:rPr>
        <w:drawing>
          <wp:anchor distT="0" distB="0" distL="114300" distR="114300" simplePos="0" relativeHeight="251730432" behindDoc="0" locked="0" layoutInCell="1" allowOverlap="1" wp14:anchorId="5FA76789" wp14:editId="5AB2D20B">
            <wp:simplePos x="0" y="0"/>
            <wp:positionH relativeFrom="column">
              <wp:posOffset>1520190</wp:posOffset>
            </wp:positionH>
            <wp:positionV relativeFrom="paragraph">
              <wp:posOffset>1580515</wp:posOffset>
            </wp:positionV>
            <wp:extent cx="3307080" cy="1379220"/>
            <wp:effectExtent l="0" t="0" r="7620" b="0"/>
            <wp:wrapTopAndBottom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color w:val="336699" w:themeColor="accent2"/>
          <w:sz w:val="32"/>
        </w:rPr>
        <w:drawing>
          <wp:anchor distT="0" distB="0" distL="114300" distR="114300" simplePos="0" relativeHeight="251732480" behindDoc="0" locked="0" layoutInCell="1" allowOverlap="1" wp14:anchorId="13E75A29" wp14:editId="34B99B20">
            <wp:simplePos x="0" y="0"/>
            <wp:positionH relativeFrom="column">
              <wp:posOffset>1322070</wp:posOffset>
            </wp:positionH>
            <wp:positionV relativeFrom="paragraph">
              <wp:posOffset>390525</wp:posOffset>
            </wp:positionV>
            <wp:extent cx="1470660" cy="1470660"/>
            <wp:effectExtent l="0" t="0" r="0" b="0"/>
            <wp:wrapTopAndBottom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color w:val="336699" w:themeColor="accent2"/>
          <w:sz w:val="32"/>
        </w:rPr>
        <w:drawing>
          <wp:anchor distT="0" distB="0" distL="114300" distR="114300" simplePos="0" relativeHeight="251731456" behindDoc="0" locked="0" layoutInCell="1" allowOverlap="1" wp14:anchorId="234314C4" wp14:editId="029D6840">
            <wp:simplePos x="0" y="0"/>
            <wp:positionH relativeFrom="page">
              <wp:posOffset>4259580</wp:posOffset>
            </wp:positionH>
            <wp:positionV relativeFrom="paragraph">
              <wp:posOffset>321945</wp:posOffset>
            </wp:positionV>
            <wp:extent cx="1693545" cy="1660525"/>
            <wp:effectExtent l="0" t="0" r="0" b="0"/>
            <wp:wrapTopAndBottom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9354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8F4DAC" w14:textId="77777777" w:rsidR="0078067C" w:rsidRDefault="0078067C" w:rsidP="0078067C">
      <w:pPr>
        <w:spacing w:line="276" w:lineRule="auto"/>
        <w:ind w:firstLine="708"/>
        <w:jc w:val="both"/>
        <w:rPr>
          <w:b/>
          <w:color w:val="336699" w:themeColor="accent2"/>
          <w:sz w:val="32"/>
        </w:rPr>
      </w:pPr>
    </w:p>
    <w:p w14:paraId="006860A9" w14:textId="1B2111FF" w:rsidR="0078067C" w:rsidRPr="0078067C" w:rsidRDefault="0078067C" w:rsidP="0078067C">
      <w:pPr>
        <w:spacing w:line="276" w:lineRule="auto"/>
        <w:ind w:firstLine="708"/>
        <w:jc w:val="both"/>
        <w:rPr>
          <w:b/>
          <w:color w:val="336699" w:themeColor="accent2"/>
          <w:sz w:val="32"/>
        </w:rPr>
      </w:pPr>
      <w:r w:rsidRPr="0078067C">
        <w:rPr>
          <w:b/>
          <w:color w:val="336699" w:themeColor="accent2"/>
          <w:sz w:val="32"/>
        </w:rPr>
        <w:t>Répartition</w:t>
      </w:r>
    </w:p>
    <w:p w14:paraId="6F9C53A7" w14:textId="5A5C4E20" w:rsidR="009D3274" w:rsidRDefault="0078067C" w:rsidP="009D3274">
      <w:pPr>
        <w:tabs>
          <w:tab w:val="left" w:pos="10260"/>
        </w:tabs>
        <w:jc w:val="both"/>
      </w:pPr>
      <w:r>
        <w:t xml:space="preserve">Au niveau de la répartition des tâches, </w:t>
      </w:r>
      <w:r w:rsidR="00EA68E9">
        <w:t>nous ne nous sommes pas</w:t>
      </w:r>
      <w:r>
        <w:t xml:space="preserve"> vraiment réparties les tâches, mais nous avons plutôt travailler ensemble</w:t>
      </w:r>
      <w:r w:rsidR="00EA68E9">
        <w:t xml:space="preserve"> sur les mêmes tâches de sorte que chacun comprenne et puisse faire du PHP.</w:t>
      </w:r>
    </w:p>
    <w:p w14:paraId="4B8E1F7F" w14:textId="77777777" w:rsidR="00EA68E9" w:rsidRPr="0078067C" w:rsidRDefault="00EA68E9" w:rsidP="009D3274">
      <w:pPr>
        <w:tabs>
          <w:tab w:val="left" w:pos="10260"/>
        </w:tabs>
        <w:jc w:val="both"/>
      </w:pPr>
    </w:p>
    <w:p w14:paraId="696048AF" w14:textId="24668095" w:rsidR="003A78C1" w:rsidRDefault="003A78C1"/>
    <w:p w14:paraId="68809EE1" w14:textId="08896D24" w:rsidR="0078067C" w:rsidRDefault="0078067C"/>
    <w:p w14:paraId="4BE76FE4" w14:textId="07D91FCA" w:rsidR="0078067C" w:rsidRDefault="0078067C"/>
    <w:p w14:paraId="3A73C434" w14:textId="063AC2EE" w:rsidR="0078067C" w:rsidRDefault="0078067C"/>
    <w:p w14:paraId="1754D53E" w14:textId="7E709B9D" w:rsidR="0078067C" w:rsidRDefault="0078067C"/>
    <w:p w14:paraId="15076440" w14:textId="579DABFD" w:rsidR="0078067C" w:rsidRDefault="0078067C"/>
    <w:p w14:paraId="56DBE05A" w14:textId="4C3AB58F" w:rsidR="0078067C" w:rsidRDefault="0078067C"/>
    <w:p w14:paraId="03541920" w14:textId="5345CB3A" w:rsidR="0078067C" w:rsidRDefault="0078067C"/>
    <w:p w14:paraId="65F8C1A4" w14:textId="3893F025" w:rsidR="0078067C" w:rsidRDefault="0078067C"/>
    <w:p w14:paraId="3E22A05A" w14:textId="516E660D" w:rsidR="0078067C" w:rsidRDefault="0078067C"/>
    <w:p w14:paraId="134DD3E5" w14:textId="6580F342" w:rsidR="0078067C" w:rsidRDefault="0078067C"/>
    <w:p w14:paraId="1AD87789" w14:textId="585D8796" w:rsidR="0078067C" w:rsidRDefault="0078067C"/>
    <w:p w14:paraId="5644B43C" w14:textId="222E0176" w:rsidR="0078067C" w:rsidRDefault="0078067C"/>
    <w:p w14:paraId="59FACB8E" w14:textId="1C68F309" w:rsidR="00EA68E9" w:rsidRDefault="00EA68E9"/>
    <w:p w14:paraId="014072FF" w14:textId="4F781302" w:rsidR="00BD004A" w:rsidRDefault="00BD004A">
      <w:r w:rsidRPr="006621AA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4C7E0A1E" wp14:editId="6C895B17">
                <wp:simplePos x="0" y="0"/>
                <wp:positionH relativeFrom="page">
                  <wp:align>right</wp:align>
                </wp:positionH>
                <wp:positionV relativeFrom="paragraph">
                  <wp:posOffset>-314325</wp:posOffset>
                </wp:positionV>
                <wp:extent cx="7644384" cy="548640"/>
                <wp:effectExtent l="0" t="0" r="0" b="381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384" cy="548640"/>
                        </a:xfrm>
                        <a:prstGeom prst="rect">
                          <a:avLst/>
                        </a:prstGeom>
                        <a:solidFill>
                          <a:srgbClr val="960E32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14:paraId="15656BF4" w14:textId="7D5FAF42" w:rsidR="00BD004A" w:rsidRPr="00A72873" w:rsidRDefault="00BD004A" w:rsidP="00BD004A">
                            <w:p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ab/>
                            </w: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ab/>
                            </w: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4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Avancement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E0A1E" id="Rectangle 4" o:spid="_x0000_s1034" style="position:absolute;margin-left:550.7pt;margin-top:-24.75pt;width:601.9pt;height:43.2pt;z-index:2517488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" fillcolor="#960e32" stroked="f" strokeweight="2pt">
                <v:textbox>
                  <w:txbxContent>
                    <w:p w14:paraId="15656BF4" w14:textId="7D5FAF42" w:rsidR="00BD004A" w:rsidRPr="00A72873" w:rsidRDefault="00BD004A" w:rsidP="00BD004A">
                      <w:pP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 xml:space="preserve"> </w:t>
                      </w: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ab/>
                      </w: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ab/>
                      </w: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4</w:t>
                      </w: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 xml:space="preserve">. </w:t>
                      </w: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Avancement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265DCD40" w14:textId="7797C662" w:rsidR="00BD004A" w:rsidRDefault="00BD004A"/>
    <w:p w14:paraId="60EFA7C7" w14:textId="65045A80" w:rsidR="00BD004A" w:rsidRDefault="00BD004A"/>
    <w:p w14:paraId="7310DF33" w14:textId="694FADA6" w:rsidR="00BD004A" w:rsidRDefault="00BD004A"/>
    <w:p w14:paraId="2FFF62FC" w14:textId="14B6C0F0" w:rsidR="00BD004A" w:rsidRDefault="00BD004A" w:rsidP="00BD004A">
      <w:pPr>
        <w:spacing w:line="276" w:lineRule="auto"/>
        <w:jc w:val="both"/>
        <w:rPr>
          <w:b/>
          <w:color w:val="336699" w:themeColor="accent2"/>
          <w:sz w:val="32"/>
        </w:rPr>
      </w:pPr>
      <w:r>
        <w:rPr>
          <w:b/>
          <w:color w:val="336699" w:themeColor="accent2"/>
          <w:sz w:val="32"/>
        </w:rPr>
        <w:tab/>
      </w:r>
      <w:r>
        <w:rPr>
          <w:b/>
          <w:color w:val="336699" w:themeColor="accent2"/>
          <w:sz w:val="32"/>
        </w:rPr>
        <w:t>Rappel pré-évaluation d’octobre</w:t>
      </w:r>
    </w:p>
    <w:p w14:paraId="7B3DAFF8" w14:textId="77777777" w:rsidR="00BD004A" w:rsidRPr="00C6599E" w:rsidRDefault="00BD004A" w:rsidP="00BD004A">
      <w:pPr>
        <w:spacing w:line="276" w:lineRule="auto"/>
        <w:jc w:val="both"/>
      </w:pPr>
      <w:r w:rsidRPr="00C6599E">
        <w:t xml:space="preserve">Lors de la pré-évaluation d’octobre le site avait </w:t>
      </w:r>
    </w:p>
    <w:p w14:paraId="2D3BEFD4" w14:textId="77777777" w:rsidR="00C6599E" w:rsidRPr="00C6599E" w:rsidRDefault="00BD004A" w:rsidP="00BD004A">
      <w:pPr>
        <w:pStyle w:val="Paragraphedeliste"/>
        <w:numPr>
          <w:ilvl w:val="0"/>
          <w:numId w:val="8"/>
        </w:numPr>
        <w:spacing w:line="276" w:lineRule="auto"/>
        <w:jc w:val="both"/>
        <w:rPr>
          <w:b/>
          <w:color w:val="336699" w:themeColor="accent2"/>
          <w:sz w:val="32"/>
        </w:rPr>
      </w:pPr>
      <w:r w:rsidRPr="00C6599E">
        <w:t>Le service non abonné fonctionnel, ce qui constitue</w:t>
      </w:r>
    </w:p>
    <w:p w14:paraId="4BBE4704" w14:textId="63A6CDFF" w:rsidR="00C6599E" w:rsidRPr="00C6599E" w:rsidRDefault="00C6599E" w:rsidP="00C6599E">
      <w:pPr>
        <w:pStyle w:val="Paragraphedeliste"/>
        <w:numPr>
          <w:ilvl w:val="1"/>
          <w:numId w:val="8"/>
        </w:numPr>
        <w:spacing w:line="276" w:lineRule="auto"/>
        <w:rPr>
          <w:b/>
          <w:color w:val="336699" w:themeColor="accent2"/>
          <w:sz w:val="32"/>
        </w:rPr>
      </w:pPr>
      <w:r w:rsidRPr="00C6599E">
        <w:t>L’affichage des véhicules disponible avec leurs caractéristiques</w:t>
      </w:r>
      <w:r>
        <w:t xml:space="preserve"> dans un json</w:t>
      </w:r>
    </w:p>
    <w:p w14:paraId="6A0F017C" w14:textId="3C719973" w:rsidR="00BD004A" w:rsidRPr="00C6599E" w:rsidRDefault="00BD004A" w:rsidP="00C6599E">
      <w:pPr>
        <w:pStyle w:val="Paragraphedeliste"/>
        <w:numPr>
          <w:ilvl w:val="1"/>
          <w:numId w:val="8"/>
        </w:numPr>
      </w:pPr>
      <w:r w:rsidRPr="00C6599E">
        <w:t xml:space="preserve"> </w:t>
      </w:r>
      <w:r w:rsidR="00C6599E" w:rsidRPr="00C6599E">
        <w:t>L’inscription et la connexion des loueurs et des entreprises abonnés</w:t>
      </w:r>
      <w:r w:rsidR="00C6599E">
        <w:t xml:space="preserve"> avec les mots de passe en crypté avec la fonction sha()</w:t>
      </w:r>
    </w:p>
    <w:p w14:paraId="1C8D6991" w14:textId="42D92E29" w:rsidR="00BD004A" w:rsidRPr="00C6599E" w:rsidRDefault="00C6599E" w:rsidP="00C6599E">
      <w:pPr>
        <w:pStyle w:val="Paragraphedeliste"/>
        <w:numPr>
          <w:ilvl w:val="0"/>
          <w:numId w:val="8"/>
        </w:numPr>
      </w:pPr>
      <w:r>
        <w:t>Une partie</w:t>
      </w:r>
      <w:r w:rsidR="00BD004A" w:rsidRPr="00C6599E">
        <w:t xml:space="preserve"> service des entreprises abonnés fonctionnel </w:t>
      </w:r>
      <w:r w:rsidRPr="00C6599E">
        <w:t>ce qui constitue</w:t>
      </w:r>
    </w:p>
    <w:p w14:paraId="3FD38CD8" w14:textId="23A1B382" w:rsidR="00BD004A" w:rsidRPr="00C6599E" w:rsidRDefault="00BD004A" w:rsidP="00BD004A">
      <w:pPr>
        <w:pStyle w:val="Paragraphedeliste"/>
        <w:numPr>
          <w:ilvl w:val="1"/>
          <w:numId w:val="8"/>
        </w:numPr>
      </w:pPr>
      <w:r w:rsidRPr="00C6599E">
        <w:t>La visualisation des voitures loué par l’entreprise</w:t>
      </w:r>
      <w:r w:rsidR="00C6599E">
        <w:t xml:space="preserve"> avec les dates de début et de fin</w:t>
      </w:r>
    </w:p>
    <w:p w14:paraId="277DCCE6" w14:textId="6A0FEB9A" w:rsidR="00C6599E" w:rsidRDefault="00C6599E" w:rsidP="00C6599E"/>
    <w:p w14:paraId="7FCE5F10" w14:textId="77777777" w:rsidR="00C6599E" w:rsidRPr="00C6599E" w:rsidRDefault="00C6599E" w:rsidP="00C6599E"/>
    <w:p w14:paraId="663C9702" w14:textId="3D7A16B2" w:rsidR="00C6599E" w:rsidRDefault="00C6599E" w:rsidP="00C6599E">
      <w:pPr>
        <w:ind w:firstLine="708"/>
        <w:rPr>
          <w:b/>
          <w:color w:val="336699" w:themeColor="accent2"/>
          <w:sz w:val="32"/>
        </w:rPr>
      </w:pPr>
      <w:r>
        <w:rPr>
          <w:b/>
          <w:color w:val="336699" w:themeColor="accent2"/>
          <w:sz w:val="32"/>
        </w:rPr>
        <w:t>Avancement &amp; Ajouts</w:t>
      </w:r>
    </w:p>
    <w:p w14:paraId="2D43B596" w14:textId="7F3A06F0" w:rsidR="00C6599E" w:rsidRDefault="00C6599E" w:rsidP="00C6599E">
      <w:r>
        <w:t>Le site est maintenant complet avec tous les services disponibles ce qui comprend :</w:t>
      </w:r>
    </w:p>
    <w:p w14:paraId="38F1BA78" w14:textId="73F7B49A" w:rsidR="00C6599E" w:rsidRPr="00C6599E" w:rsidRDefault="00C6599E" w:rsidP="00C6599E">
      <w:pPr>
        <w:pStyle w:val="Paragraphedeliste"/>
        <w:numPr>
          <w:ilvl w:val="0"/>
          <w:numId w:val="8"/>
        </w:numPr>
      </w:pPr>
      <w:r>
        <w:t>La fin du service des entreprises abonnés</w:t>
      </w:r>
      <w:r w:rsidR="008D6F7A">
        <w:t xml:space="preserve"> donc</w:t>
      </w:r>
    </w:p>
    <w:p w14:paraId="68782759" w14:textId="27A8E0AB" w:rsidR="00C6599E" w:rsidRDefault="00C6599E" w:rsidP="00C6599E">
      <w:pPr>
        <w:pStyle w:val="Paragraphedeliste"/>
        <w:numPr>
          <w:ilvl w:val="1"/>
          <w:numId w:val="8"/>
        </w:numPr>
      </w:pPr>
      <w:r>
        <w:t>La location de voiture fonctionnel</w:t>
      </w:r>
    </w:p>
    <w:p w14:paraId="26E270FE" w14:textId="77777777" w:rsidR="00C6599E" w:rsidRDefault="00C6599E" w:rsidP="00C6599E">
      <w:pPr>
        <w:pStyle w:val="Paragraphedeliste"/>
        <w:numPr>
          <w:ilvl w:val="1"/>
          <w:numId w:val="8"/>
        </w:numPr>
      </w:pPr>
      <w:r>
        <w:t>La sélection et désélection des véhicules disponibles pour la location</w:t>
      </w:r>
    </w:p>
    <w:p w14:paraId="47D0908A" w14:textId="59E5BF5C" w:rsidR="00C6599E" w:rsidRDefault="00C6599E" w:rsidP="00C6599E">
      <w:pPr>
        <w:pStyle w:val="Paragraphedeliste"/>
        <w:numPr>
          <w:ilvl w:val="1"/>
          <w:numId w:val="8"/>
        </w:numPr>
      </w:pPr>
      <w:r>
        <w:t>Saisie des dates pour les locations voulues</w:t>
      </w:r>
    </w:p>
    <w:p w14:paraId="02BB81FC" w14:textId="37EB0BD4" w:rsidR="00BD004A" w:rsidRDefault="00C6599E" w:rsidP="00C6599E">
      <w:pPr>
        <w:pStyle w:val="Paragraphedeliste"/>
        <w:numPr>
          <w:ilvl w:val="0"/>
          <w:numId w:val="8"/>
        </w:numPr>
      </w:pPr>
      <w:r>
        <w:t>Le service des loueur</w:t>
      </w:r>
      <w:r w:rsidR="008D6F7A">
        <w:t>s complet ce qui comprend</w:t>
      </w:r>
    </w:p>
    <w:p w14:paraId="29AC54E7" w14:textId="45183DE5" w:rsidR="008D6F7A" w:rsidRDefault="008D6F7A" w:rsidP="008D6F7A">
      <w:pPr>
        <w:pStyle w:val="Paragraphedeliste"/>
        <w:numPr>
          <w:ilvl w:val="1"/>
          <w:numId w:val="8"/>
        </w:numPr>
      </w:pPr>
      <w:r>
        <w:t>L’affichage des véhicules en stock</w:t>
      </w:r>
    </w:p>
    <w:p w14:paraId="0CFA6E2B" w14:textId="6F686C46" w:rsidR="008D6F7A" w:rsidRDefault="008D6F7A" w:rsidP="008D6F7A">
      <w:pPr>
        <w:pStyle w:val="Paragraphedeliste"/>
        <w:numPr>
          <w:ilvl w:val="1"/>
          <w:numId w:val="8"/>
        </w:numPr>
      </w:pPr>
      <w:r>
        <w:t xml:space="preserve">L’affichage des locations en cours </w:t>
      </w:r>
    </w:p>
    <w:p w14:paraId="140EAE65" w14:textId="30CADEE0" w:rsidR="008D6F7A" w:rsidRDefault="008D6F7A" w:rsidP="008D6F7A">
      <w:pPr>
        <w:pStyle w:val="Paragraphedeliste"/>
        <w:numPr>
          <w:ilvl w:val="1"/>
          <w:numId w:val="8"/>
        </w:numPr>
      </w:pPr>
      <w:r>
        <w:t>L’ajout de nouveau véhicule (via un formulaire avec upload de photo)</w:t>
      </w:r>
    </w:p>
    <w:p w14:paraId="71D5090B" w14:textId="295FCAB3" w:rsidR="008D6F7A" w:rsidRDefault="008D6F7A" w:rsidP="008D6F7A">
      <w:pPr>
        <w:pStyle w:val="Paragraphedeliste"/>
        <w:numPr>
          <w:ilvl w:val="1"/>
          <w:numId w:val="8"/>
        </w:numPr>
      </w:pPr>
      <w:r>
        <w:t>Le retrait de voiture du stock</w:t>
      </w:r>
    </w:p>
    <w:p w14:paraId="5AEFF7CA" w14:textId="0C3DC13A" w:rsidR="004C2C28" w:rsidRDefault="004C2C28" w:rsidP="008D6F7A">
      <w:pPr>
        <w:pStyle w:val="Paragraphedeliste"/>
        <w:numPr>
          <w:ilvl w:val="1"/>
          <w:numId w:val="8"/>
        </w:numPr>
      </w:pPr>
      <w:r>
        <w:t>La gestion du temps</w:t>
      </w:r>
    </w:p>
    <w:p w14:paraId="7E30682F" w14:textId="2DCD7358" w:rsidR="008D6F7A" w:rsidRDefault="008D6F7A" w:rsidP="008D6F7A">
      <w:pPr>
        <w:pStyle w:val="Paragraphedeliste"/>
        <w:numPr>
          <w:ilvl w:val="1"/>
          <w:numId w:val="8"/>
        </w:numPr>
      </w:pPr>
      <w:r>
        <w:t>Le calcul des factures</w:t>
      </w:r>
    </w:p>
    <w:p w14:paraId="3DCEB29D" w14:textId="1152CBCE" w:rsidR="008D6F7A" w:rsidRDefault="008D6F7A" w:rsidP="008D6F7A">
      <w:pPr>
        <w:pStyle w:val="Paragraphedeliste"/>
        <w:numPr>
          <w:ilvl w:val="1"/>
          <w:numId w:val="8"/>
        </w:numPr>
      </w:pPr>
      <w:r>
        <w:t>L’affichage des factures des entreprises</w:t>
      </w:r>
    </w:p>
    <w:p w14:paraId="3061634C" w14:textId="10705F3F" w:rsidR="008D6F7A" w:rsidRDefault="008D6F7A" w:rsidP="008D6F7A">
      <w:pPr>
        <w:pStyle w:val="Paragraphedeliste"/>
        <w:numPr>
          <w:ilvl w:val="1"/>
          <w:numId w:val="8"/>
        </w:numPr>
      </w:pPr>
      <w:r>
        <w:t>La réduction de 10% pour les flottes de plus de 10 véhicules</w:t>
      </w:r>
    </w:p>
    <w:p w14:paraId="2C94AB1D" w14:textId="6BEBC365" w:rsidR="008D6F7A" w:rsidRDefault="008D6F7A" w:rsidP="008D6F7A">
      <w:pPr>
        <w:pStyle w:val="Paragraphedeliste"/>
        <w:numPr>
          <w:ilvl w:val="1"/>
          <w:numId w:val="8"/>
        </w:numPr>
      </w:pPr>
      <w:r>
        <w:t>La mensualisation des factures si voulue</w:t>
      </w:r>
    </w:p>
    <w:p w14:paraId="4B712824" w14:textId="4F1DBEF9" w:rsidR="00BD004A" w:rsidRDefault="00BD004A"/>
    <w:p w14:paraId="433444C0" w14:textId="12AE0CFA" w:rsidR="00BD004A" w:rsidRDefault="00BD004A"/>
    <w:p w14:paraId="3F4180B2" w14:textId="4EF31470" w:rsidR="00BD004A" w:rsidRDefault="00BD004A"/>
    <w:p w14:paraId="5E63FC7B" w14:textId="6EC5C657" w:rsidR="00BD004A" w:rsidRDefault="00BD004A"/>
    <w:p w14:paraId="0BC669D6" w14:textId="0A7336A4" w:rsidR="00BD004A" w:rsidRDefault="00BD004A"/>
    <w:p w14:paraId="341A5308" w14:textId="70F01792" w:rsidR="00BD004A" w:rsidRDefault="00BD004A"/>
    <w:p w14:paraId="45C528AF" w14:textId="37B6AA1A" w:rsidR="00BD004A" w:rsidRDefault="00BD004A"/>
    <w:p w14:paraId="75A869D4" w14:textId="58F0E7AB" w:rsidR="00BD004A" w:rsidRDefault="00BD004A"/>
    <w:p w14:paraId="2CF47C7D" w14:textId="3A589A6E" w:rsidR="00BD004A" w:rsidRDefault="00BD004A"/>
    <w:p w14:paraId="742951B0" w14:textId="3169631C" w:rsidR="00BD004A" w:rsidRDefault="00BD004A"/>
    <w:p w14:paraId="7381DF8C" w14:textId="5869E52F" w:rsidR="00BD004A" w:rsidRDefault="00BD004A"/>
    <w:p w14:paraId="718A287E" w14:textId="5C40639B" w:rsidR="00BD004A" w:rsidRDefault="00BD004A"/>
    <w:p w14:paraId="2D3A18A3" w14:textId="28CFEB33" w:rsidR="00BD004A" w:rsidRDefault="00BD004A"/>
    <w:p w14:paraId="4B7ED007" w14:textId="39D37B6F" w:rsidR="00BD004A" w:rsidRDefault="00BD004A"/>
    <w:p w14:paraId="180B2125" w14:textId="11418183" w:rsidR="00BD004A" w:rsidRDefault="00BD004A"/>
    <w:p w14:paraId="5CE21AC2" w14:textId="71B407B8" w:rsidR="00BD004A" w:rsidRDefault="00BD004A"/>
    <w:p w14:paraId="747E4ACD" w14:textId="35FADF21" w:rsidR="00BD004A" w:rsidRDefault="00BD004A"/>
    <w:p w14:paraId="5DFDD4CE" w14:textId="0103D82C" w:rsidR="00BD004A" w:rsidRDefault="008D6F7A">
      <w:r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0B250CDD" wp14:editId="0B88B201">
                <wp:simplePos x="0" y="0"/>
                <wp:positionH relativeFrom="page">
                  <wp:align>right</wp:align>
                </wp:positionH>
                <wp:positionV relativeFrom="paragraph">
                  <wp:posOffset>-292735</wp:posOffset>
                </wp:positionV>
                <wp:extent cx="7644384" cy="548640"/>
                <wp:effectExtent l="0" t="0" r="0" b="381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384" cy="548640"/>
                        </a:xfrm>
                        <a:prstGeom prst="rect">
                          <a:avLst/>
                        </a:prstGeom>
                        <a:solidFill>
                          <a:srgbClr val="960E32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14:paraId="5E510C7E" w14:textId="604D7D18" w:rsidR="008D6F7A" w:rsidRPr="00A72873" w:rsidRDefault="008D6F7A" w:rsidP="008D6F7A">
                            <w:p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ab/>
                            </w: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ab/>
                            </w: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5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Architecture du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50CDD" id="Rectangle 13" o:spid="_x0000_s1035" style="position:absolute;margin-left:550.7pt;margin-top:-23.05pt;width:601.9pt;height:43.2pt;z-index:2517509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" fillcolor="#960e32" stroked="f" strokeweight="2pt">
                <v:textbox>
                  <w:txbxContent>
                    <w:p w14:paraId="5E510C7E" w14:textId="604D7D18" w:rsidR="008D6F7A" w:rsidRPr="00A72873" w:rsidRDefault="008D6F7A" w:rsidP="008D6F7A">
                      <w:pP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 xml:space="preserve"> </w:t>
                      </w: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ab/>
                      </w: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ab/>
                      </w: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5</w:t>
                      </w: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 xml:space="preserve">. </w:t>
                      </w: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Architecture du Code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56951A18" w14:textId="3116F1E5" w:rsidR="00BD004A" w:rsidRDefault="00BD004A"/>
    <w:p w14:paraId="43F9E633" w14:textId="6935FEE1" w:rsidR="008D6F7A" w:rsidRPr="00EA68E9" w:rsidRDefault="008D6F7A" w:rsidP="008D6F7A">
      <w:pPr>
        <w:spacing w:line="276" w:lineRule="auto"/>
        <w:ind w:firstLine="708"/>
        <w:jc w:val="both"/>
        <w:rPr>
          <w:b/>
          <w:color w:val="336699" w:themeColor="accent2"/>
          <w:sz w:val="32"/>
        </w:rPr>
      </w:pPr>
      <w:r>
        <w:rPr>
          <w:b/>
          <w:color w:val="336699" w:themeColor="accent2"/>
          <w:sz w:val="32"/>
        </w:rPr>
        <w:t>L’architecture du code</w:t>
      </w:r>
    </w:p>
    <w:p w14:paraId="0E3A6CD0" w14:textId="43059342" w:rsidR="008D6F7A" w:rsidRDefault="008D6F7A">
      <w:r>
        <w:rPr>
          <w:noProof/>
        </w:rPr>
        <w:drawing>
          <wp:anchor distT="0" distB="0" distL="114300" distR="114300" simplePos="0" relativeHeight="251751936" behindDoc="0" locked="0" layoutInCell="1" allowOverlap="1" wp14:anchorId="428958E4" wp14:editId="36271C81">
            <wp:simplePos x="0" y="0"/>
            <wp:positionH relativeFrom="column">
              <wp:posOffset>190500</wp:posOffset>
            </wp:positionH>
            <wp:positionV relativeFrom="paragraph">
              <wp:posOffset>304800</wp:posOffset>
            </wp:positionV>
            <wp:extent cx="2971800" cy="1285875"/>
            <wp:effectExtent l="0" t="0" r="0" b="9525"/>
            <wp:wrapTopAndBottom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Pour l’architecture du code on à utiliser le </w:t>
      </w:r>
      <w:r w:rsidRPr="004C2C28">
        <w:rPr>
          <w:u w:val="single"/>
        </w:rPr>
        <w:t>l’architecture MVC</w:t>
      </w:r>
      <w:r>
        <w:t>, pour obtenir un code épuré.</w:t>
      </w:r>
    </w:p>
    <w:p w14:paraId="27F74BA4" w14:textId="7F2D0747" w:rsidR="008D6F7A" w:rsidRDefault="008D6F7A"/>
    <w:p w14:paraId="0F1C2E7D" w14:textId="2D86F4C0" w:rsidR="00BD004A" w:rsidRDefault="008D6F7A">
      <w:r>
        <w:t xml:space="preserve">La structuration des fichiers s’est faite de manière </w:t>
      </w:r>
      <w:r w:rsidRPr="004C2C28">
        <w:rPr>
          <w:u w:val="single"/>
        </w:rPr>
        <w:t>logique et raisonné</w:t>
      </w:r>
      <w:r>
        <w:t xml:space="preserve"> avec les fichiers de</w:t>
      </w:r>
      <w:r w:rsidR="004C2C28">
        <w:t>s</w:t>
      </w:r>
      <w:r>
        <w:t xml:space="preserve"> </w:t>
      </w:r>
      <w:r w:rsidRPr="004C2C28">
        <w:rPr>
          <w:u w:val="single"/>
        </w:rPr>
        <w:t>personnes non abonnée</w:t>
      </w:r>
      <w:r w:rsidR="004C2C28" w:rsidRPr="004C2C28">
        <w:rPr>
          <w:u w:val="single"/>
        </w:rPr>
        <w:t>s</w:t>
      </w:r>
      <w:r w:rsidRPr="004C2C28">
        <w:rPr>
          <w:u w:val="single"/>
        </w:rPr>
        <w:t xml:space="preserve">, </w:t>
      </w:r>
      <w:r w:rsidR="004C2C28" w:rsidRPr="004C2C28">
        <w:rPr>
          <w:u w:val="single"/>
        </w:rPr>
        <w:t>d</w:t>
      </w:r>
      <w:r w:rsidRPr="004C2C28">
        <w:rPr>
          <w:u w:val="single"/>
        </w:rPr>
        <w:t xml:space="preserve">es personnes abonnées et </w:t>
      </w:r>
      <w:r w:rsidR="004C2C28" w:rsidRPr="004C2C28">
        <w:rPr>
          <w:u w:val="single"/>
        </w:rPr>
        <w:t>d</w:t>
      </w:r>
      <w:r w:rsidRPr="004C2C28">
        <w:rPr>
          <w:u w:val="single"/>
        </w:rPr>
        <w:t>es loueurs</w:t>
      </w:r>
      <w:r>
        <w:t>.</w:t>
      </w:r>
    </w:p>
    <w:p w14:paraId="4E9BDB1C" w14:textId="50D149DA" w:rsidR="004C2C28" w:rsidRDefault="004C2C28">
      <w:r>
        <w:t xml:space="preserve">Des </w:t>
      </w:r>
      <w:r w:rsidRPr="004C2C28">
        <w:rPr>
          <w:u w:val="single"/>
        </w:rPr>
        <w:t>fichiers de connections et d’inscriptions</w:t>
      </w:r>
      <w:r>
        <w:t xml:space="preserve"> sont évidemment présents.</w:t>
      </w:r>
    </w:p>
    <w:p w14:paraId="15FA142C" w14:textId="065A06F3" w:rsidR="008D6F7A" w:rsidRDefault="008D6F7A">
      <w:r w:rsidRPr="004C2C28">
        <w:rPr>
          <w:u w:val="single"/>
        </w:rPr>
        <w:t>L’utilisation d’un routeur</w:t>
      </w:r>
      <w:r>
        <w:t xml:space="preserve"> permet d’accéder </w:t>
      </w:r>
      <w:r w:rsidR="004C2C28">
        <w:t>aux différentes parties</w:t>
      </w:r>
      <w:r>
        <w:t xml:space="preserve"> de manière simple et </w:t>
      </w:r>
      <w:r w:rsidR="004C2C28">
        <w:t>efficace</w:t>
      </w:r>
      <w:r>
        <w:t>.</w:t>
      </w:r>
    </w:p>
    <w:p w14:paraId="2964BA43" w14:textId="12BD3111" w:rsidR="004C2C28" w:rsidRDefault="004C2C28">
      <w:r w:rsidRPr="004C2C28">
        <w:rPr>
          <w:u w:val="single"/>
        </w:rPr>
        <w:t>L’appel du routeur</w:t>
      </w:r>
      <w:r>
        <w:t xml:space="preserve"> dans la différente partie ne crée </w:t>
      </w:r>
      <w:r w:rsidRPr="004C2C28">
        <w:rPr>
          <w:u w:val="single"/>
        </w:rPr>
        <w:t>aucun problème</w:t>
      </w:r>
      <w:r>
        <w:t xml:space="preserve"> de lien également.</w:t>
      </w:r>
    </w:p>
    <w:p w14:paraId="703F5783" w14:textId="7F1024C6" w:rsidR="004C2C28" w:rsidRDefault="004C2C28">
      <w:r>
        <w:rPr>
          <w:noProof/>
        </w:rPr>
        <w:drawing>
          <wp:anchor distT="0" distB="0" distL="114300" distR="114300" simplePos="0" relativeHeight="251752960" behindDoc="0" locked="0" layoutInCell="1" allowOverlap="1" wp14:anchorId="3A5C72DD" wp14:editId="0FFBCE57">
            <wp:simplePos x="0" y="0"/>
            <wp:positionH relativeFrom="margin">
              <wp:posOffset>1409700</wp:posOffset>
            </wp:positionH>
            <wp:positionV relativeFrom="paragraph">
              <wp:posOffset>224790</wp:posOffset>
            </wp:positionV>
            <wp:extent cx="3409950" cy="3409950"/>
            <wp:effectExtent l="0" t="0" r="0" b="0"/>
            <wp:wrapTopAndBottom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57E41E" w14:textId="39A890C3" w:rsidR="004C2C28" w:rsidRDefault="004C2C28"/>
    <w:p w14:paraId="75C51F60" w14:textId="0B777E74" w:rsidR="004C2C28" w:rsidRDefault="004C2C28"/>
    <w:p w14:paraId="22214443" w14:textId="718B2E1C" w:rsidR="004C2C28" w:rsidRDefault="004C2C28"/>
    <w:p w14:paraId="6A6D497C" w14:textId="7DA8F708" w:rsidR="004C2C28" w:rsidRDefault="004C2C28"/>
    <w:p w14:paraId="5619D7B4" w14:textId="38750083" w:rsidR="004C2C28" w:rsidRDefault="004C2C28"/>
    <w:p w14:paraId="7BA17F8C" w14:textId="7DA71584" w:rsidR="004C2C28" w:rsidRDefault="004C2C28"/>
    <w:p w14:paraId="0DF16C4E" w14:textId="01D4AFDA" w:rsidR="004C2C28" w:rsidRDefault="004C2C28"/>
    <w:p w14:paraId="549623A5" w14:textId="77777777" w:rsidR="00BD004A" w:rsidRPr="0078067C" w:rsidRDefault="00BD004A"/>
    <w:p w14:paraId="2DD140F6" w14:textId="6CA8DE44" w:rsidR="00664743" w:rsidRPr="0078067C" w:rsidRDefault="00386F89" w:rsidP="00B70876">
      <w:pPr>
        <w:tabs>
          <w:tab w:val="left" w:pos="10260"/>
        </w:tabs>
      </w:pPr>
      <w:r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0BCA351E" wp14:editId="069A7314">
                <wp:simplePos x="0" y="0"/>
                <wp:positionH relativeFrom="column">
                  <wp:posOffset>-326390</wp:posOffset>
                </wp:positionH>
                <wp:positionV relativeFrom="paragraph">
                  <wp:posOffset>-332105</wp:posOffset>
                </wp:positionV>
                <wp:extent cx="7644130" cy="548640"/>
                <wp:effectExtent l="0" t="0" r="0" b="38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130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26202C" w14:textId="7A8BBC0D" w:rsidR="00386F89" w:rsidRPr="00EA68E9" w:rsidRDefault="008D6F7A" w:rsidP="00EA68E9">
                            <w:pPr>
                              <w:ind w:left="708" w:firstLine="708"/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6</w:t>
                            </w:r>
                            <w:r w:rsidR="00EA68E9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. </w:t>
                            </w:r>
                            <w:r w:rsidR="00EA68E9" w:rsidRPr="00EA68E9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La base de </w:t>
                            </w:r>
                            <w:r w:rsidR="007B0B36" w:rsidRPr="00EA68E9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données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CA351E" id="Rectangle 211" o:spid="_x0000_s1036" style="position:absolute;margin-left:-25.7pt;margin-top:-26.15pt;width:601.9pt;height:43.2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" fillcolor="#960e32 [3204]" stroked="f" strokeweight="2pt">
                <v:textbox>
                  <w:txbxContent>
                    <w:p w14:paraId="6A26202C" w14:textId="7A8BBC0D" w:rsidR="00386F89" w:rsidRPr="00EA68E9" w:rsidRDefault="008D6F7A" w:rsidP="00EA68E9">
                      <w:pPr>
                        <w:ind w:left="708" w:firstLine="708"/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6</w:t>
                      </w:r>
                      <w:r w:rsidR="00EA68E9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 xml:space="preserve">. </w:t>
                      </w:r>
                      <w:r w:rsidR="00EA68E9" w:rsidRPr="00EA68E9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 xml:space="preserve">La base de </w:t>
                      </w:r>
                      <w:r w:rsidR="007B0B36" w:rsidRPr="00EA68E9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données</w:t>
                      </w:r>
                    </w:p>
                  </w:txbxContent>
                </v:textbox>
              </v:rect>
            </w:pict>
          </mc:Fallback>
        </mc:AlternateContent>
      </w:r>
    </w:p>
    <w:p w14:paraId="4FB5D99C" w14:textId="229AF529" w:rsidR="003A78C1" w:rsidRPr="0078067C" w:rsidRDefault="003A78C1" w:rsidP="00B70876">
      <w:pPr>
        <w:tabs>
          <w:tab w:val="left" w:pos="10260"/>
        </w:tabs>
      </w:pPr>
    </w:p>
    <w:p w14:paraId="0E6A1103" w14:textId="676132A1" w:rsidR="00386F89" w:rsidRPr="0078067C" w:rsidRDefault="00386F89" w:rsidP="00386F89">
      <w:pPr>
        <w:tabs>
          <w:tab w:val="left" w:pos="10260"/>
        </w:tabs>
        <w:jc w:val="both"/>
      </w:pPr>
    </w:p>
    <w:p w14:paraId="161B63AE" w14:textId="78B214BE" w:rsidR="00386F89" w:rsidRPr="00EA68E9" w:rsidRDefault="00EA68E9" w:rsidP="00104283">
      <w:pPr>
        <w:spacing w:line="276" w:lineRule="auto"/>
        <w:ind w:firstLine="708"/>
        <w:jc w:val="both"/>
        <w:rPr>
          <w:b/>
          <w:color w:val="336699" w:themeColor="accent2"/>
          <w:sz w:val="32"/>
        </w:rPr>
      </w:pPr>
      <w:r w:rsidRPr="00EA68E9">
        <w:rPr>
          <w:b/>
          <w:color w:val="336699" w:themeColor="accent2"/>
          <w:sz w:val="32"/>
        </w:rPr>
        <w:t>Création d’un fichier SQL</w:t>
      </w:r>
    </w:p>
    <w:p w14:paraId="33CBB78B" w14:textId="196CB74D" w:rsidR="00386F89" w:rsidRDefault="00EA68E9" w:rsidP="00104283">
      <w:pPr>
        <w:tabs>
          <w:tab w:val="left" w:pos="10260"/>
        </w:tabs>
        <w:jc w:val="both"/>
      </w:pPr>
      <w:r w:rsidRPr="00EA68E9">
        <w:t>Av</w:t>
      </w:r>
      <w:r>
        <w:t xml:space="preserve">ant de pouvoir utiliser la base nous avons </w:t>
      </w:r>
      <w:r w:rsidR="00104283">
        <w:t>dû</w:t>
      </w:r>
      <w:r>
        <w:t xml:space="preserve"> la créer. </w:t>
      </w:r>
    </w:p>
    <w:p w14:paraId="200A060B" w14:textId="324E75F8" w:rsidR="00EA68E9" w:rsidRDefault="00EA68E9" w:rsidP="00104283">
      <w:pPr>
        <w:tabs>
          <w:tab w:val="left" w:pos="10260"/>
        </w:tabs>
        <w:jc w:val="both"/>
      </w:pPr>
      <w:r>
        <w:t xml:space="preserve">Pour la créer, nous avons </w:t>
      </w:r>
      <w:r w:rsidR="00AE39E6">
        <w:t>écrit</w:t>
      </w:r>
      <w:r>
        <w:t xml:space="preserve"> du SQL avec les 3 tables du sujet :</w:t>
      </w:r>
    </w:p>
    <w:p w14:paraId="6E7AACA7" w14:textId="0D45BDF2" w:rsidR="00104283" w:rsidRDefault="00104283" w:rsidP="00104283">
      <w:pPr>
        <w:tabs>
          <w:tab w:val="left" w:pos="10260"/>
        </w:tabs>
        <w:jc w:val="both"/>
      </w:pPr>
      <w:r>
        <w:t xml:space="preserve">      </w:t>
      </w:r>
      <w:r w:rsidR="00EA68E9">
        <w:t>CLIENT, V</w:t>
      </w:r>
      <w:r>
        <w:t>EHICULE, FACTURATION</w:t>
      </w:r>
    </w:p>
    <w:p w14:paraId="294D2537" w14:textId="5FBF6CDD" w:rsidR="00386F89" w:rsidRDefault="00104283" w:rsidP="00386F89">
      <w:pPr>
        <w:tabs>
          <w:tab w:val="left" w:pos="10260"/>
        </w:tabs>
        <w:jc w:val="both"/>
      </w:pPr>
      <w:r>
        <w:t>Puis nous avons rajouter les contraintes.</w:t>
      </w:r>
    </w:p>
    <w:p w14:paraId="4DC04B5A" w14:textId="7CB8D008" w:rsidR="00D51DA8" w:rsidRDefault="00D51DA8" w:rsidP="00386F89">
      <w:pPr>
        <w:tabs>
          <w:tab w:val="left" w:pos="10260"/>
        </w:tabs>
        <w:jc w:val="both"/>
      </w:pPr>
      <w:r>
        <w:t>Enfin on a remarqué qu’une colonne prix dans véhicule serait judicieux, nous l’avons donc rajouté dans notre initiative.</w:t>
      </w:r>
      <w:r w:rsidR="005A58DE">
        <w:t xml:space="preserve"> D’autres petit</w:t>
      </w:r>
      <w:r w:rsidR="004C2C28">
        <w:t>s</w:t>
      </w:r>
      <w:r w:rsidR="005A58DE">
        <w:t xml:space="preserve"> changements ont été fait pour optimiser la base de donnée.</w:t>
      </w:r>
    </w:p>
    <w:p w14:paraId="1FD06591" w14:textId="7618D879" w:rsidR="00104283" w:rsidRPr="00EA68E9" w:rsidRDefault="00104283" w:rsidP="00386F89">
      <w:pPr>
        <w:tabs>
          <w:tab w:val="left" w:pos="10260"/>
        </w:tabs>
        <w:jc w:val="both"/>
      </w:pPr>
    </w:p>
    <w:p w14:paraId="0F998108" w14:textId="3307A724" w:rsidR="00386F89" w:rsidRPr="00104283" w:rsidRDefault="00104283" w:rsidP="00386F89">
      <w:pPr>
        <w:spacing w:line="276" w:lineRule="auto"/>
        <w:jc w:val="both"/>
        <w:rPr>
          <w:b/>
          <w:color w:val="336699" w:themeColor="accent2"/>
          <w:sz w:val="32"/>
        </w:rPr>
      </w:pPr>
      <w:r>
        <w:rPr>
          <w:b/>
          <w:color w:val="336699" w:themeColor="accent2"/>
          <w:sz w:val="32"/>
        </w:rPr>
        <w:tab/>
      </w:r>
      <w:r w:rsidRPr="00104283">
        <w:rPr>
          <w:b/>
          <w:color w:val="336699" w:themeColor="accent2"/>
          <w:sz w:val="32"/>
        </w:rPr>
        <w:t>La base de données dans PHPMyAdmin</w:t>
      </w:r>
      <w:r w:rsidR="00386F89" w:rsidRPr="00104283">
        <w:rPr>
          <w:b/>
          <w:color w:val="336699" w:themeColor="accent2"/>
          <w:sz w:val="32"/>
        </w:rPr>
        <w:t xml:space="preserve"> </w:t>
      </w:r>
    </w:p>
    <w:p w14:paraId="5176FF20" w14:textId="0BA7C10A" w:rsidR="00386F89" w:rsidRPr="006621AA" w:rsidRDefault="00E13BA0" w:rsidP="00386F89">
      <w:pPr>
        <w:tabs>
          <w:tab w:val="left" w:pos="10260"/>
        </w:tabs>
        <w:jc w:val="both"/>
      </w:pPr>
      <w:r w:rsidRPr="00E13BA0">
        <w:rPr>
          <w:noProof/>
        </w:rPr>
        <w:drawing>
          <wp:anchor distT="0" distB="0" distL="114300" distR="114300" simplePos="0" relativeHeight="251734528" behindDoc="0" locked="0" layoutInCell="1" allowOverlap="1" wp14:anchorId="36AF387C" wp14:editId="08A9033D">
            <wp:simplePos x="0" y="0"/>
            <wp:positionH relativeFrom="margin">
              <wp:align>right</wp:align>
            </wp:positionH>
            <wp:positionV relativeFrom="paragraph">
              <wp:posOffset>1676400</wp:posOffset>
            </wp:positionV>
            <wp:extent cx="6515100" cy="592455"/>
            <wp:effectExtent l="0" t="0" r="0" b="0"/>
            <wp:wrapTopAndBottom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4283">
        <w:rPr>
          <w:noProof/>
        </w:rPr>
        <w:drawing>
          <wp:anchor distT="0" distB="0" distL="114300" distR="114300" simplePos="0" relativeHeight="251733504" behindDoc="0" locked="0" layoutInCell="1" allowOverlap="1" wp14:anchorId="7A007425" wp14:editId="79D027A0">
            <wp:simplePos x="0" y="0"/>
            <wp:positionH relativeFrom="column">
              <wp:posOffset>26670</wp:posOffset>
            </wp:positionH>
            <wp:positionV relativeFrom="paragraph">
              <wp:posOffset>167640</wp:posOffset>
            </wp:positionV>
            <wp:extent cx="6515100" cy="1045210"/>
            <wp:effectExtent l="0" t="0" r="0" b="2540"/>
            <wp:wrapTopAndBottom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4283">
        <w:tab/>
      </w:r>
      <w:r>
        <w:t>Table Véhicule</w:t>
      </w:r>
      <w:r w:rsidR="00104283">
        <w:tab/>
      </w:r>
    </w:p>
    <w:p w14:paraId="7D29FEE9" w14:textId="524990A3" w:rsidR="00104283" w:rsidRDefault="00104283" w:rsidP="00B923B3">
      <w:pPr>
        <w:spacing w:line="276" w:lineRule="auto"/>
        <w:ind w:firstLine="360"/>
        <w:jc w:val="both"/>
      </w:pPr>
    </w:p>
    <w:p w14:paraId="5EA7DF68" w14:textId="12306E9B" w:rsidR="00104283" w:rsidRDefault="003A1663" w:rsidP="00B923B3">
      <w:pPr>
        <w:spacing w:line="276" w:lineRule="auto"/>
        <w:ind w:firstLine="360"/>
        <w:jc w:val="both"/>
      </w:pPr>
      <w:r>
        <w:rPr>
          <w:noProof/>
        </w:rPr>
        <w:drawing>
          <wp:anchor distT="0" distB="0" distL="114300" distR="114300" simplePos="0" relativeHeight="251753984" behindDoc="1" locked="0" layoutInCell="1" allowOverlap="1" wp14:anchorId="13C76BB2" wp14:editId="48B47D18">
            <wp:simplePos x="0" y="0"/>
            <wp:positionH relativeFrom="margin">
              <wp:posOffset>-47625</wp:posOffset>
            </wp:positionH>
            <wp:positionV relativeFrom="paragraph">
              <wp:posOffset>284480</wp:posOffset>
            </wp:positionV>
            <wp:extent cx="6515100" cy="2972435"/>
            <wp:effectExtent l="0" t="0" r="0" b="0"/>
            <wp:wrapTopAndBottom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 20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Schéma relationnel</w:t>
      </w:r>
    </w:p>
    <w:p w14:paraId="659CEB45" w14:textId="5A76949F" w:rsidR="00104283" w:rsidRDefault="00104283" w:rsidP="003A1663">
      <w:pPr>
        <w:spacing w:line="276" w:lineRule="auto"/>
        <w:ind w:firstLine="360"/>
        <w:jc w:val="both"/>
      </w:pPr>
    </w:p>
    <w:p w14:paraId="5FEA49D7" w14:textId="77777777" w:rsidR="00104283" w:rsidRDefault="00104283" w:rsidP="00B923B3">
      <w:pPr>
        <w:spacing w:line="276" w:lineRule="auto"/>
        <w:ind w:firstLine="360"/>
        <w:jc w:val="both"/>
      </w:pPr>
    </w:p>
    <w:p w14:paraId="6C302E14" w14:textId="77777777" w:rsidR="00104283" w:rsidRDefault="00104283" w:rsidP="00B923B3">
      <w:pPr>
        <w:spacing w:line="276" w:lineRule="auto"/>
        <w:ind w:firstLine="360"/>
        <w:jc w:val="both"/>
      </w:pPr>
    </w:p>
    <w:p w14:paraId="4EAE305A" w14:textId="77777777" w:rsidR="007B0B36" w:rsidRPr="0078067C" w:rsidRDefault="007B0B36" w:rsidP="007B0B36">
      <w:pPr>
        <w:tabs>
          <w:tab w:val="left" w:pos="10260"/>
        </w:tabs>
      </w:pPr>
      <w:r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0B81D9DF" wp14:editId="0F8FE614">
                <wp:simplePos x="0" y="0"/>
                <wp:positionH relativeFrom="column">
                  <wp:posOffset>-326390</wp:posOffset>
                </wp:positionH>
                <wp:positionV relativeFrom="paragraph">
                  <wp:posOffset>-332105</wp:posOffset>
                </wp:positionV>
                <wp:extent cx="7644130" cy="548640"/>
                <wp:effectExtent l="0" t="0" r="0" b="381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130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5A48F9" w14:textId="4CF8BCAD" w:rsidR="007B0B36" w:rsidRPr="00EA68E9" w:rsidRDefault="008D6F7A" w:rsidP="007B0B36">
                            <w:pPr>
                              <w:ind w:left="708" w:firstLine="708"/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bookmarkStart w:id="3" w:name="_Hlk54526728"/>
                            <w:bookmarkStart w:id="4" w:name="_Hlk54526729"/>
                            <w:bookmarkStart w:id="5" w:name="_Hlk54526730"/>
                            <w:bookmarkStart w:id="6" w:name="_Hlk54526731"/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7</w:t>
                            </w:r>
                            <w:r w:rsidR="007B0B36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. Le site</w:t>
                            </w:r>
                            <w:bookmarkEnd w:id="3"/>
                            <w:bookmarkEnd w:id="4"/>
                            <w:bookmarkEnd w:id="5"/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1D9DF" id="Rectangle 197" o:spid="_x0000_s1037" style="position:absolute;margin-left:-25.7pt;margin-top:-26.15pt;width:601.9pt;height:43.2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" fillcolor="#960e32 [3204]" stroked="f" strokeweight="2pt">
                <v:textbox>
                  <w:txbxContent>
                    <w:p w14:paraId="1C5A48F9" w14:textId="4CF8BCAD" w:rsidR="007B0B36" w:rsidRPr="00EA68E9" w:rsidRDefault="008D6F7A" w:rsidP="007B0B36">
                      <w:pPr>
                        <w:ind w:left="708" w:firstLine="708"/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bookmarkStart w:id="7" w:name="_Hlk54526728"/>
                      <w:bookmarkStart w:id="8" w:name="_Hlk54526729"/>
                      <w:bookmarkStart w:id="9" w:name="_Hlk54526730"/>
                      <w:bookmarkStart w:id="10" w:name="_Hlk54526731"/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7</w:t>
                      </w:r>
                      <w:r w:rsidR="007B0B36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. Le site</w:t>
                      </w:r>
                      <w:bookmarkEnd w:id="7"/>
                      <w:bookmarkEnd w:id="8"/>
                      <w:bookmarkEnd w:id="9"/>
                      <w:bookmarkEnd w:id="10"/>
                    </w:p>
                  </w:txbxContent>
                </v:textbox>
              </v:rect>
            </w:pict>
          </mc:Fallback>
        </mc:AlternateContent>
      </w:r>
    </w:p>
    <w:p w14:paraId="5C0E9FCD" w14:textId="4DA7259F" w:rsidR="00104283" w:rsidRDefault="00104283" w:rsidP="00B923B3">
      <w:pPr>
        <w:spacing w:line="276" w:lineRule="auto"/>
        <w:ind w:firstLine="360"/>
        <w:jc w:val="both"/>
      </w:pPr>
    </w:p>
    <w:p w14:paraId="277EF854" w14:textId="2E98E1B7" w:rsidR="00104283" w:rsidRDefault="005A58DE" w:rsidP="00B923B3">
      <w:pPr>
        <w:spacing w:line="276" w:lineRule="auto"/>
        <w:ind w:firstLine="360"/>
        <w:jc w:val="both"/>
      </w:pPr>
      <w:r>
        <w:rPr>
          <w:noProof/>
        </w:rPr>
        <w:drawing>
          <wp:anchor distT="0" distB="0" distL="114300" distR="114300" simplePos="0" relativeHeight="251742720" behindDoc="0" locked="0" layoutInCell="1" allowOverlap="1" wp14:anchorId="5BDC85A3" wp14:editId="179389F6">
            <wp:simplePos x="0" y="0"/>
            <wp:positionH relativeFrom="column">
              <wp:posOffset>95250</wp:posOffset>
            </wp:positionH>
            <wp:positionV relativeFrom="paragraph">
              <wp:posOffset>3067685</wp:posOffset>
            </wp:positionV>
            <wp:extent cx="6515100" cy="3435985"/>
            <wp:effectExtent l="0" t="0" r="0" b="0"/>
            <wp:wrapTopAndBottom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1696" behindDoc="0" locked="0" layoutInCell="1" allowOverlap="1" wp14:anchorId="21AC7B83" wp14:editId="2409D72A">
            <wp:simplePos x="0" y="0"/>
            <wp:positionH relativeFrom="column">
              <wp:posOffset>118110</wp:posOffset>
            </wp:positionH>
            <wp:positionV relativeFrom="paragraph">
              <wp:posOffset>233045</wp:posOffset>
            </wp:positionV>
            <wp:extent cx="6515100" cy="2720975"/>
            <wp:effectExtent l="0" t="0" r="0" b="3175"/>
            <wp:wrapTopAndBottom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1DA8">
        <w:t>Voici quelques capture</w:t>
      </w:r>
      <w:r>
        <w:t>s</w:t>
      </w:r>
      <w:r w:rsidR="00D51DA8">
        <w:t xml:space="preserve"> de notre site :</w:t>
      </w:r>
    </w:p>
    <w:p w14:paraId="05422014" w14:textId="53F55581" w:rsidR="007B0B36" w:rsidRPr="00D51DA8" w:rsidRDefault="007B0B36" w:rsidP="00B923B3">
      <w:pPr>
        <w:tabs>
          <w:tab w:val="left" w:pos="10260"/>
        </w:tabs>
        <w:ind w:firstLine="450"/>
        <w:jc w:val="both"/>
      </w:pPr>
    </w:p>
    <w:p w14:paraId="76A23E28" w14:textId="1A6886E5" w:rsidR="00AE39E6" w:rsidRPr="00D51DA8" w:rsidRDefault="00AE39E6" w:rsidP="00B923B3">
      <w:pPr>
        <w:tabs>
          <w:tab w:val="left" w:pos="10260"/>
        </w:tabs>
        <w:ind w:firstLine="450"/>
        <w:jc w:val="both"/>
      </w:pPr>
    </w:p>
    <w:p w14:paraId="2A209A8C" w14:textId="72CDB274" w:rsidR="005A58DE" w:rsidRDefault="005A58DE" w:rsidP="005A58DE">
      <w:pPr>
        <w:tabs>
          <w:tab w:val="left" w:pos="10260"/>
        </w:tabs>
        <w:jc w:val="both"/>
      </w:pPr>
    </w:p>
    <w:p w14:paraId="58440CF1" w14:textId="38B59C2D" w:rsidR="005A58DE" w:rsidRDefault="005A58DE" w:rsidP="005A58DE">
      <w:pPr>
        <w:tabs>
          <w:tab w:val="left" w:pos="10260"/>
        </w:tabs>
        <w:jc w:val="both"/>
      </w:pPr>
    </w:p>
    <w:p w14:paraId="403D64F7" w14:textId="173678BC" w:rsidR="005A58DE" w:rsidRDefault="005A58DE" w:rsidP="005A58DE">
      <w:pPr>
        <w:tabs>
          <w:tab w:val="left" w:pos="10260"/>
        </w:tabs>
        <w:jc w:val="both"/>
      </w:pPr>
    </w:p>
    <w:p w14:paraId="402CD5B2" w14:textId="4BFD15B4" w:rsidR="005A58DE" w:rsidRDefault="005A58DE" w:rsidP="005A58DE">
      <w:pPr>
        <w:tabs>
          <w:tab w:val="left" w:pos="10260"/>
        </w:tabs>
        <w:jc w:val="both"/>
      </w:pPr>
    </w:p>
    <w:p w14:paraId="3F4400FB" w14:textId="6021F6C8" w:rsidR="005A58DE" w:rsidRDefault="005A58DE" w:rsidP="005A58DE">
      <w:pPr>
        <w:tabs>
          <w:tab w:val="left" w:pos="10260"/>
        </w:tabs>
        <w:jc w:val="both"/>
      </w:pPr>
      <w:r>
        <w:rPr>
          <w:noProof/>
        </w:rPr>
        <w:lastRenderedPageBreak/>
        <w:drawing>
          <wp:anchor distT="0" distB="0" distL="114300" distR="114300" simplePos="0" relativeHeight="251743744" behindDoc="0" locked="0" layoutInCell="1" allowOverlap="1" wp14:anchorId="453D977E" wp14:editId="4A155B99">
            <wp:simplePos x="0" y="0"/>
            <wp:positionH relativeFrom="column">
              <wp:posOffset>34290</wp:posOffset>
            </wp:positionH>
            <wp:positionV relativeFrom="paragraph">
              <wp:posOffset>247650</wp:posOffset>
            </wp:positionV>
            <wp:extent cx="6515100" cy="3322320"/>
            <wp:effectExtent l="0" t="0" r="0" b="0"/>
            <wp:wrapTopAndBottom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Page de connexion :</w:t>
      </w:r>
    </w:p>
    <w:p w14:paraId="5BCFA313" w14:textId="77A716C8" w:rsidR="005A58DE" w:rsidRDefault="005A58DE" w:rsidP="005A58DE">
      <w:pPr>
        <w:tabs>
          <w:tab w:val="left" w:pos="10260"/>
        </w:tabs>
        <w:jc w:val="both"/>
      </w:pPr>
    </w:p>
    <w:p w14:paraId="41FA7774" w14:textId="77777777" w:rsidR="005A58DE" w:rsidRPr="00D51DA8" w:rsidRDefault="005A58DE" w:rsidP="005A58DE">
      <w:pPr>
        <w:tabs>
          <w:tab w:val="left" w:pos="10260"/>
        </w:tabs>
        <w:jc w:val="both"/>
      </w:pPr>
    </w:p>
    <w:p w14:paraId="5C8A0B49" w14:textId="2D7F16AC" w:rsidR="005A58DE" w:rsidRDefault="005A58DE" w:rsidP="005A58DE">
      <w:pPr>
        <w:tabs>
          <w:tab w:val="left" w:pos="10260"/>
        </w:tabs>
        <w:ind w:firstLine="450"/>
        <w:jc w:val="both"/>
      </w:pPr>
      <w:r>
        <w:rPr>
          <w:noProof/>
        </w:rPr>
        <w:drawing>
          <wp:anchor distT="0" distB="0" distL="114300" distR="114300" simplePos="0" relativeHeight="251744768" behindDoc="1" locked="0" layoutInCell="1" allowOverlap="1" wp14:anchorId="74FE800E" wp14:editId="7F957E8D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6515100" cy="2962275"/>
            <wp:effectExtent l="0" t="0" r="0" b="9525"/>
            <wp:wrapTopAndBottom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Espace Entreprise Abonné :</w:t>
      </w:r>
    </w:p>
    <w:p w14:paraId="42E35898" w14:textId="0BED31B6" w:rsidR="005A58DE" w:rsidRDefault="005A58DE" w:rsidP="00B923B3">
      <w:pPr>
        <w:tabs>
          <w:tab w:val="left" w:pos="10260"/>
        </w:tabs>
        <w:ind w:firstLine="450"/>
        <w:jc w:val="both"/>
      </w:pPr>
    </w:p>
    <w:p w14:paraId="43FA3628" w14:textId="3FFB7793" w:rsidR="005A58DE" w:rsidRDefault="005A58DE" w:rsidP="00B923B3">
      <w:pPr>
        <w:tabs>
          <w:tab w:val="left" w:pos="10260"/>
        </w:tabs>
        <w:ind w:firstLine="450"/>
        <w:jc w:val="both"/>
      </w:pPr>
    </w:p>
    <w:p w14:paraId="221C17C1" w14:textId="5E34BE58" w:rsidR="005A58DE" w:rsidRDefault="005A58DE" w:rsidP="00B923B3">
      <w:pPr>
        <w:tabs>
          <w:tab w:val="left" w:pos="10260"/>
        </w:tabs>
        <w:ind w:firstLine="450"/>
        <w:jc w:val="both"/>
      </w:pPr>
    </w:p>
    <w:p w14:paraId="54FC437E" w14:textId="6CB6178E" w:rsidR="005A58DE" w:rsidRDefault="005A58DE" w:rsidP="00B923B3">
      <w:pPr>
        <w:tabs>
          <w:tab w:val="left" w:pos="10260"/>
        </w:tabs>
        <w:ind w:firstLine="450"/>
        <w:jc w:val="both"/>
      </w:pPr>
    </w:p>
    <w:p w14:paraId="20B29A2C" w14:textId="7ED15FEC" w:rsidR="005A58DE" w:rsidRDefault="005A58DE" w:rsidP="00B923B3">
      <w:pPr>
        <w:tabs>
          <w:tab w:val="left" w:pos="10260"/>
        </w:tabs>
        <w:ind w:firstLine="450"/>
        <w:jc w:val="both"/>
      </w:pPr>
    </w:p>
    <w:p w14:paraId="327C7253" w14:textId="75DE88C5" w:rsidR="005A58DE" w:rsidRDefault="005A58DE" w:rsidP="005A58DE">
      <w:pPr>
        <w:tabs>
          <w:tab w:val="left" w:pos="10260"/>
        </w:tabs>
        <w:jc w:val="both"/>
      </w:pPr>
    </w:p>
    <w:p w14:paraId="4357A8A1" w14:textId="469E1F2E" w:rsidR="005A58DE" w:rsidRDefault="005A58DE" w:rsidP="00B923B3">
      <w:pPr>
        <w:tabs>
          <w:tab w:val="left" w:pos="10260"/>
        </w:tabs>
        <w:ind w:firstLine="450"/>
        <w:jc w:val="both"/>
      </w:pPr>
    </w:p>
    <w:p w14:paraId="65454DC1" w14:textId="32897C07" w:rsidR="005A58DE" w:rsidRDefault="005A58DE" w:rsidP="00B923B3">
      <w:pPr>
        <w:tabs>
          <w:tab w:val="left" w:pos="10260"/>
        </w:tabs>
        <w:ind w:firstLine="450"/>
        <w:jc w:val="both"/>
      </w:pPr>
      <w:r>
        <w:rPr>
          <w:noProof/>
        </w:rPr>
        <w:lastRenderedPageBreak/>
        <w:drawing>
          <wp:anchor distT="0" distB="0" distL="114300" distR="114300" simplePos="0" relativeHeight="251746816" behindDoc="0" locked="0" layoutInCell="1" allowOverlap="1" wp14:anchorId="09139B7B" wp14:editId="5F67DB9A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6515100" cy="3589020"/>
            <wp:effectExtent l="0" t="0" r="0" b="0"/>
            <wp:wrapTopAndBottom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Espace Loueur :</w:t>
      </w:r>
    </w:p>
    <w:p w14:paraId="26C60426" w14:textId="2E609297" w:rsidR="005A58DE" w:rsidRDefault="005A58DE" w:rsidP="005A58DE">
      <w:pPr>
        <w:tabs>
          <w:tab w:val="left" w:pos="10260"/>
        </w:tabs>
        <w:ind w:firstLine="450"/>
        <w:jc w:val="both"/>
      </w:pPr>
      <w:r>
        <w:rPr>
          <w:noProof/>
        </w:rPr>
        <w:drawing>
          <wp:anchor distT="0" distB="0" distL="114300" distR="114300" simplePos="0" relativeHeight="251745792" behindDoc="0" locked="0" layoutInCell="1" allowOverlap="1" wp14:anchorId="29C73718" wp14:editId="6155EAE8">
            <wp:simplePos x="0" y="0"/>
            <wp:positionH relativeFrom="column">
              <wp:posOffset>26670</wp:posOffset>
            </wp:positionH>
            <wp:positionV relativeFrom="paragraph">
              <wp:posOffset>3856355</wp:posOffset>
            </wp:positionV>
            <wp:extent cx="6515100" cy="4113530"/>
            <wp:effectExtent l="0" t="0" r="0" b="1270"/>
            <wp:wrapTopAndBottom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D62A4" w14:textId="77777777" w:rsidR="005A58DE" w:rsidRDefault="005A58DE" w:rsidP="00B923B3">
      <w:pPr>
        <w:tabs>
          <w:tab w:val="left" w:pos="10260"/>
        </w:tabs>
        <w:ind w:firstLine="450"/>
        <w:jc w:val="both"/>
      </w:pPr>
    </w:p>
    <w:p w14:paraId="5566A22F" w14:textId="167CCE7E" w:rsidR="00AE39E6" w:rsidRDefault="00AE39E6" w:rsidP="00AE39E6">
      <w:pPr>
        <w:spacing w:line="276" w:lineRule="auto"/>
        <w:jc w:val="both"/>
        <w:rPr>
          <w:b/>
          <w:color w:val="336699" w:themeColor="accent2"/>
          <w:sz w:val="32"/>
        </w:rPr>
      </w:pPr>
      <w:r w:rsidRPr="006621AA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2A51AF8A" wp14:editId="1AC7F9C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644130" cy="548640"/>
                <wp:effectExtent l="0" t="0" r="0" b="381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130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5EF557" w14:textId="393BED22" w:rsidR="00AE39E6" w:rsidRPr="00EA68E9" w:rsidRDefault="00AE39E6" w:rsidP="00AE39E6">
                            <w:pPr>
                              <w:ind w:left="708" w:firstLine="708"/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5. Les difficultés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51AF8A" id="Rectangle 201" o:spid="_x0000_s1038" style="position:absolute;left:0;text-align:left;margin-left:0;margin-top:0;width:601.9pt;height:43.2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" fillcolor="#960e32 [3204]" stroked="f" strokeweight="2pt">
                <v:textbox>
                  <w:txbxContent>
                    <w:p w14:paraId="065EF557" w14:textId="393BED22" w:rsidR="00AE39E6" w:rsidRPr="00EA68E9" w:rsidRDefault="00AE39E6" w:rsidP="00AE39E6">
                      <w:pPr>
                        <w:ind w:left="708" w:firstLine="708"/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5. Les difficultés</w:t>
                      </w:r>
                    </w:p>
                  </w:txbxContent>
                </v:textbox>
              </v:rect>
            </w:pict>
          </mc:Fallback>
        </mc:AlternateContent>
      </w:r>
    </w:p>
    <w:p w14:paraId="1850F316" w14:textId="237E5786" w:rsidR="00AE39E6" w:rsidRDefault="00AE39E6" w:rsidP="00AE39E6">
      <w:pPr>
        <w:spacing w:line="276" w:lineRule="auto"/>
        <w:ind w:firstLine="708"/>
        <w:jc w:val="both"/>
        <w:rPr>
          <w:b/>
          <w:color w:val="336699" w:themeColor="accent2"/>
          <w:sz w:val="32"/>
        </w:rPr>
      </w:pPr>
    </w:p>
    <w:p w14:paraId="1D42F4B0" w14:textId="225F546F" w:rsidR="00AE39E6" w:rsidRDefault="00AE39E6" w:rsidP="00AE39E6">
      <w:pPr>
        <w:spacing w:line="276" w:lineRule="auto"/>
        <w:ind w:firstLine="708"/>
        <w:jc w:val="both"/>
        <w:rPr>
          <w:b/>
          <w:color w:val="336699" w:themeColor="accent2"/>
          <w:sz w:val="32"/>
        </w:rPr>
      </w:pPr>
    </w:p>
    <w:p w14:paraId="63FE256B" w14:textId="42AB71D8" w:rsidR="00AE39E6" w:rsidRPr="0078067C" w:rsidRDefault="00AE39E6" w:rsidP="00AE39E6">
      <w:pPr>
        <w:spacing w:line="276" w:lineRule="auto"/>
        <w:ind w:firstLine="708"/>
        <w:jc w:val="both"/>
        <w:rPr>
          <w:b/>
          <w:color w:val="336699" w:themeColor="accent2"/>
          <w:sz w:val="32"/>
        </w:rPr>
      </w:pPr>
      <w:r>
        <w:rPr>
          <w:b/>
          <w:color w:val="336699" w:themeColor="accent2"/>
          <w:sz w:val="32"/>
        </w:rPr>
        <w:t>La compréhension du sujet</w:t>
      </w:r>
    </w:p>
    <w:p w14:paraId="0665AA31" w14:textId="1781608A" w:rsidR="00AE39E6" w:rsidRDefault="00AE39E6" w:rsidP="00AE39E6">
      <w:pPr>
        <w:tabs>
          <w:tab w:val="left" w:pos="10260"/>
        </w:tabs>
        <w:jc w:val="both"/>
      </w:pPr>
      <w:r>
        <w:t>L’une des plus grandes difficultés était la compréhension du sujet. Le sujet ne nous paraissait pas clair sur certains points tel que les actions des entreprises abonnées ou du loueur.</w:t>
      </w:r>
    </w:p>
    <w:p w14:paraId="462B37AF" w14:textId="5FDD8946" w:rsidR="00AE39E6" w:rsidRDefault="00AE39E6" w:rsidP="00AE39E6">
      <w:pPr>
        <w:tabs>
          <w:tab w:val="left" w:pos="10260"/>
        </w:tabs>
        <w:jc w:val="both"/>
      </w:pPr>
    </w:p>
    <w:p w14:paraId="759C7D33" w14:textId="24355641" w:rsidR="00BE487C" w:rsidRDefault="00BE487C" w:rsidP="00BE487C">
      <w:pPr>
        <w:spacing w:line="276" w:lineRule="auto"/>
        <w:ind w:firstLine="708"/>
        <w:jc w:val="both"/>
        <w:rPr>
          <w:b/>
          <w:color w:val="336699" w:themeColor="accent2"/>
          <w:sz w:val="32"/>
        </w:rPr>
      </w:pPr>
      <w:r>
        <w:rPr>
          <w:b/>
          <w:color w:val="336699" w:themeColor="accent2"/>
          <w:sz w:val="32"/>
        </w:rPr>
        <w:t>Le PHP</w:t>
      </w:r>
    </w:p>
    <w:p w14:paraId="50E829E8" w14:textId="1F050F45" w:rsidR="00BE487C" w:rsidRDefault="00BE487C" w:rsidP="00AE39E6">
      <w:pPr>
        <w:tabs>
          <w:tab w:val="left" w:pos="10260"/>
        </w:tabs>
        <w:jc w:val="both"/>
      </w:pPr>
      <w:r>
        <w:t>Le PHP était également une difficulté, le langage est encore assez nouveau pour nous. Certain point n’était pas abordé ou mal expliqué en cours. L’architecture MVC causait des problèmes de liens.</w:t>
      </w:r>
    </w:p>
    <w:p w14:paraId="4EC7E0FE" w14:textId="381AA7E6" w:rsidR="00CA59B1" w:rsidRDefault="00CA59B1" w:rsidP="00CA59B1">
      <w:pPr>
        <w:tabs>
          <w:tab w:val="left" w:pos="10260"/>
        </w:tabs>
        <w:ind w:left="708"/>
        <w:jc w:val="both"/>
        <w:rPr>
          <w:b/>
          <w:color w:val="336699" w:themeColor="accent2"/>
          <w:sz w:val="32"/>
        </w:rPr>
      </w:pPr>
      <w:r>
        <w:rPr>
          <w:b/>
          <w:color w:val="336699" w:themeColor="accent2"/>
          <w:sz w:val="32"/>
        </w:rPr>
        <w:tab/>
        <w:t>Le travail en groupe</w:t>
      </w:r>
    </w:p>
    <w:p w14:paraId="71A7F3ED" w14:textId="794555AD" w:rsidR="00CA59B1" w:rsidRPr="00CA59B1" w:rsidRDefault="00D51DA8" w:rsidP="00CA59B1">
      <w:pPr>
        <w:tabs>
          <w:tab w:val="left" w:pos="10260"/>
        </w:tabs>
        <w:jc w:val="both"/>
        <w:rPr>
          <w:b/>
          <w:color w:val="336699" w:themeColor="accent2"/>
          <w:sz w:val="32"/>
        </w:rPr>
      </w:pPr>
      <w:r w:rsidRPr="00AE39E6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309EF772" wp14:editId="64D8D835">
                <wp:simplePos x="0" y="0"/>
                <wp:positionH relativeFrom="margin">
                  <wp:align>left</wp:align>
                </wp:positionH>
                <wp:positionV relativeFrom="paragraph">
                  <wp:posOffset>1598930</wp:posOffset>
                </wp:positionV>
                <wp:extent cx="6477000" cy="2552700"/>
                <wp:effectExtent l="0" t="0" r="0" b="0"/>
                <wp:wrapTopAndBottom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0" cy="25527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2DACCD" w14:textId="319B45D6" w:rsidR="006C7324" w:rsidRPr="00F9616D" w:rsidRDefault="007B0B36" w:rsidP="006C7324">
                            <w:pPr>
                              <w:jc w:val="center"/>
                              <w:rPr>
                                <w:b/>
                                <w:sz w:val="32"/>
                                <w:u w:val="single" w:color="FFFFFF" w:themeColor="background1"/>
                              </w:rPr>
                            </w:pPr>
                            <w:r w:rsidRPr="00F9616D">
                              <w:rPr>
                                <w:b/>
                                <w:sz w:val="32"/>
                                <w:u w:val="single" w:color="FFFFFF" w:themeColor="background1"/>
                              </w:rPr>
                              <w:t>Conclusion</w:t>
                            </w:r>
                          </w:p>
                          <w:p w14:paraId="504AE94C" w14:textId="77777777" w:rsidR="006C7324" w:rsidRPr="00F9616D" w:rsidRDefault="006C7324" w:rsidP="006C7324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</w:p>
                          <w:p w14:paraId="3C238F2A" w14:textId="561CCC50" w:rsidR="006C7324" w:rsidRDefault="00F9616D" w:rsidP="006C7324">
                            <w:pPr>
                              <w:jc w:val="center"/>
                              <w:rPr>
                                <w:color w:val="FFFFFF" w:themeColor="background1"/>
                                <w:szCs w:val="20"/>
                              </w:rPr>
                            </w:pPr>
                            <w:r w:rsidRPr="00F9616D">
                              <w:rPr>
                                <w:color w:val="FFFFFF" w:themeColor="background1"/>
                                <w:szCs w:val="20"/>
                              </w:rPr>
                              <w:t>En conclusion, ce projet n</w:t>
                            </w:r>
                            <w:r>
                              <w:rPr>
                                <w:color w:val="FFFFFF" w:themeColor="background1"/>
                                <w:szCs w:val="20"/>
                              </w:rPr>
                              <w:t>ous a permis de mieux comprendre le PHP. On a consolidé nos bases sur les bases de données, le HTML/CSS et Bootstrap.</w:t>
                            </w:r>
                          </w:p>
                          <w:p w14:paraId="63995DD9" w14:textId="49D45201" w:rsidR="00F9616D" w:rsidRPr="00F9616D" w:rsidRDefault="00F9616D" w:rsidP="006C7324">
                            <w:pPr>
                              <w:jc w:val="center"/>
                            </w:pPr>
                            <w:r>
                              <w:rPr>
                                <w:color w:val="FFFFFF" w:themeColor="background1"/>
                                <w:szCs w:val="20"/>
                              </w:rPr>
                              <w:t>C’est un bon projet qui nous à permis d’en apprendre davantage.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9EF772" id="Rectangle 198" o:spid="_x0000_s1039" style="position:absolute;left:0;text-align:left;margin-left:0;margin-top:125.9pt;width:510pt;height:201pt;z-index:251691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" fillcolor="#960e32 [3204]" stroked="f" strokeweight="2pt">
                <v:textbox inset="21.6pt,21.6pt,21.6pt,21.6pt">
                  <w:txbxContent>
                    <w:p w14:paraId="012DACCD" w14:textId="319B45D6" w:rsidR="006C7324" w:rsidRPr="00F9616D" w:rsidRDefault="007B0B36" w:rsidP="006C7324">
                      <w:pPr>
                        <w:jc w:val="center"/>
                        <w:rPr>
                          <w:b/>
                          <w:sz w:val="32"/>
                          <w:u w:val="single" w:color="FFFFFF" w:themeColor="background1"/>
                        </w:rPr>
                      </w:pPr>
                      <w:r w:rsidRPr="00F9616D">
                        <w:rPr>
                          <w:b/>
                          <w:sz w:val="32"/>
                          <w:u w:val="single" w:color="FFFFFF" w:themeColor="background1"/>
                        </w:rPr>
                        <w:t>Conclusion</w:t>
                      </w:r>
                    </w:p>
                    <w:p w14:paraId="504AE94C" w14:textId="77777777" w:rsidR="006C7324" w:rsidRPr="00F9616D" w:rsidRDefault="006C7324" w:rsidP="006C7324">
                      <w:pPr>
                        <w:jc w:val="center"/>
                        <w:rPr>
                          <w:sz w:val="32"/>
                        </w:rPr>
                      </w:pPr>
                    </w:p>
                    <w:p w14:paraId="3C238F2A" w14:textId="561CCC50" w:rsidR="006C7324" w:rsidRDefault="00F9616D" w:rsidP="006C7324">
                      <w:pPr>
                        <w:jc w:val="center"/>
                        <w:rPr>
                          <w:color w:val="FFFFFF" w:themeColor="background1"/>
                          <w:szCs w:val="20"/>
                        </w:rPr>
                      </w:pPr>
                      <w:r w:rsidRPr="00F9616D">
                        <w:rPr>
                          <w:color w:val="FFFFFF" w:themeColor="background1"/>
                          <w:szCs w:val="20"/>
                        </w:rPr>
                        <w:t>En conclusion, ce projet n</w:t>
                      </w:r>
                      <w:r>
                        <w:rPr>
                          <w:color w:val="FFFFFF" w:themeColor="background1"/>
                          <w:szCs w:val="20"/>
                        </w:rPr>
                        <w:t>ous a permis de mieux comprendre le PHP. On a consolidé nos bases sur les bases de données, le HTML/CSS et Bootstrap.</w:t>
                      </w:r>
                    </w:p>
                    <w:p w14:paraId="63995DD9" w14:textId="49D45201" w:rsidR="00F9616D" w:rsidRPr="00F9616D" w:rsidRDefault="00F9616D" w:rsidP="006C7324">
                      <w:pPr>
                        <w:jc w:val="center"/>
                      </w:pPr>
                      <w:r>
                        <w:rPr>
                          <w:color w:val="FFFFFF" w:themeColor="background1"/>
                          <w:szCs w:val="20"/>
                        </w:rPr>
                        <w:t>C’est un bon projet qui nous à permis d’en apprendre davantage.</w:t>
                      </w: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="00CA59B1">
        <w:t>Comme chaque travail en groupe, il faut bien s’organiser. Trouver des horaires qui conviennent aux membre du groupe.</w:t>
      </w:r>
    </w:p>
    <w:sectPr w:rsidR="00CA59B1" w:rsidRPr="00CA59B1" w:rsidSect="00A87BD2">
      <w:type w:val="continuous"/>
      <w:pgSz w:w="12240" w:h="15840" w:code="1"/>
      <w:pgMar w:top="990" w:right="990" w:bottom="1620" w:left="990" w:header="360" w:footer="3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95626B" w14:textId="77777777" w:rsidR="004B769B" w:rsidRDefault="004B769B">
      <w:r>
        <w:separator/>
      </w:r>
    </w:p>
  </w:endnote>
  <w:endnote w:type="continuationSeparator" w:id="0">
    <w:p w14:paraId="3A5240C2" w14:textId="77777777" w:rsidR="004B769B" w:rsidRDefault="004B76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512227" w14:textId="2D1A85BF" w:rsidR="00F0441F" w:rsidRPr="006621AA" w:rsidRDefault="00B70876" w:rsidP="00B70876">
    <w:pPr>
      <w:pStyle w:val="Pieddepage"/>
      <w:tabs>
        <w:tab w:val="clear" w:pos="4677"/>
        <w:tab w:val="center" w:pos="2160"/>
      </w:tabs>
      <w:jc w:val="right"/>
      <w:rPr>
        <w:noProof/>
      </w:rPr>
    </w:pPr>
    <w:r w:rsidRPr="006621AA"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2F589F1" wp14:editId="6D89C13B">
              <wp:simplePos x="0" y="0"/>
              <wp:positionH relativeFrom="column">
                <wp:posOffset>872490</wp:posOffset>
              </wp:positionH>
              <wp:positionV relativeFrom="paragraph">
                <wp:posOffset>120015</wp:posOffset>
              </wp:positionV>
              <wp:extent cx="5217795" cy="488315"/>
              <wp:effectExtent l="0" t="0" r="0" b="6985"/>
              <wp:wrapNone/>
              <wp:docPr id="21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17795" cy="488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BE8C8F" w14:textId="36C28C91" w:rsidR="001E0398" w:rsidRPr="00FC689E" w:rsidRDefault="00FC689E" w:rsidP="00FC689E">
                          <w:pPr>
                            <w:pStyle w:val="Pieddepage"/>
                            <w:tabs>
                              <w:tab w:val="clear" w:pos="4677"/>
                              <w:tab w:val="center" w:pos="2160"/>
                            </w:tabs>
                            <w:ind w:right="540"/>
                            <w:rPr>
                              <w:color w:val="3399CC" w:themeColor="accent3"/>
                              <w:sz w:val="18"/>
                              <w:szCs w:val="38"/>
                            </w:rPr>
                          </w:pPr>
                          <w:r>
                            <w:rPr>
                              <w:color w:val="000000"/>
                            </w:rPr>
                            <w:t>PROJET PWEB « SITE DE LOCATION DE VEHICULE » 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F589F1" id="_x0000_t202" coordsize="21600,21600" o:spt="202" path="m,l,21600r21600,l21600,xe">
              <v:stroke joinstyle="miter"/>
              <v:path gradientshapeok="t" o:connecttype="rect"/>
            </v:shapetype>
            <v:shape id="Text Box 166" o:spid="_x0000_s1040" type="#_x0000_t202" style="position:absolute;left:0;text-align:left;margin-left:68.7pt;margin-top:9.45pt;width:410.85pt;height:38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" filled="f" stroked="f">
              <v:textbox>
                <w:txbxContent>
                  <w:p w14:paraId="09BE8C8F" w14:textId="36C28C91" w:rsidR="001E0398" w:rsidRPr="00FC689E" w:rsidRDefault="00FC689E" w:rsidP="00FC689E">
                    <w:pPr>
                      <w:pStyle w:val="Pieddepage"/>
                      <w:tabs>
                        <w:tab w:val="clear" w:pos="4677"/>
                        <w:tab w:val="center" w:pos="2160"/>
                      </w:tabs>
                      <w:ind w:right="540"/>
                      <w:rPr>
                        <w:color w:val="3399CC" w:themeColor="accent3"/>
                        <w:sz w:val="18"/>
                        <w:szCs w:val="38"/>
                      </w:rPr>
                    </w:pPr>
                    <w:r>
                      <w:rPr>
                        <w:color w:val="000000"/>
                      </w:rPr>
                      <w:t>PROJET PWEB « SITE DE LOCATION DE VEHICULE » </w:t>
                    </w:r>
                  </w:p>
                </w:txbxContent>
              </v:textbox>
            </v:shape>
          </w:pict>
        </mc:Fallback>
      </mc:AlternateContent>
    </w:r>
    <w:r w:rsidRPr="006621AA"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096F8D5" wp14:editId="6AD50468">
              <wp:simplePos x="0" y="0"/>
              <wp:positionH relativeFrom="column">
                <wp:posOffset>-270510</wp:posOffset>
              </wp:positionH>
              <wp:positionV relativeFrom="paragraph">
                <wp:posOffset>-238570</wp:posOffset>
              </wp:positionV>
              <wp:extent cx="7062470" cy="45085"/>
              <wp:effectExtent l="0" t="0" r="5080" b="0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62470" cy="4508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D59A3A6" id="Rectangle 12" o:spid="_x0000_s1026" style="position:absolute;margin-left:-21.3pt;margin-top:-18.8pt;width:556.1pt;height:3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" fillcolor="#960e32 [3204]" stroked="f" strokeweight="2pt"/>
          </w:pict>
        </mc:Fallback>
      </mc:AlternateContent>
    </w:r>
    <w:r w:rsidR="00664743" w:rsidRPr="006621AA">
      <w:rPr>
        <w:noProof/>
      </w:rPr>
      <w:t xml:space="preserve"> </w:t>
    </w:r>
    <w:r w:rsidR="00664743" w:rsidRPr="006621AA">
      <w:rPr>
        <w:noProof/>
      </w:rPr>
      <w:fldChar w:fldCharType="begin"/>
    </w:r>
    <w:r w:rsidR="00664743" w:rsidRPr="006621AA">
      <w:rPr>
        <w:noProof/>
      </w:rPr>
      <w:instrText xml:space="preserve"> PAGE </w:instrText>
    </w:r>
    <w:r w:rsidR="00664743" w:rsidRPr="006621AA">
      <w:rPr>
        <w:noProof/>
      </w:rPr>
      <w:fldChar w:fldCharType="separate"/>
    </w:r>
    <w:r w:rsidR="00CE5C16">
      <w:rPr>
        <w:noProof/>
      </w:rPr>
      <w:t>1</w:t>
    </w:r>
    <w:r w:rsidR="00664743" w:rsidRPr="006621AA">
      <w:rPr>
        <w:noProof/>
      </w:rPr>
      <w:fldChar w:fldCharType="end"/>
    </w:r>
    <w:r w:rsidR="00664743" w:rsidRPr="006621AA">
      <w:rPr>
        <w:noProof/>
      </w:rPr>
      <w:t xml:space="preserve"> </w:t>
    </w:r>
  </w:p>
  <w:p w14:paraId="5A97E4D1" w14:textId="77777777" w:rsidR="002D2E2F" w:rsidRPr="006621AA" w:rsidRDefault="002D2E2F" w:rsidP="002D2E2F">
    <w:pPr>
      <w:pStyle w:val="Pieddepage"/>
      <w:tabs>
        <w:tab w:val="clear" w:pos="4677"/>
        <w:tab w:val="center" w:pos="2160"/>
      </w:tabs>
      <w:ind w:left="540" w:right="540"/>
    </w:pPr>
  </w:p>
  <w:p w14:paraId="10321E0B" w14:textId="77777777" w:rsidR="00F635DA" w:rsidRPr="006621AA" w:rsidRDefault="00F635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463D88" w14:textId="77777777" w:rsidR="004B769B" w:rsidRDefault="004B769B">
      <w:r>
        <w:separator/>
      </w:r>
    </w:p>
  </w:footnote>
  <w:footnote w:type="continuationSeparator" w:id="0">
    <w:p w14:paraId="2649F1D5" w14:textId="77777777" w:rsidR="004B769B" w:rsidRDefault="004B76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A3D0E3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B154F8E"/>
    <w:multiLevelType w:val="multilevel"/>
    <w:tmpl w:val="43D83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782" w:hanging="432"/>
      </w:pPr>
      <w:rPr>
        <w:color w:val="336699" w:themeColor="accent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22474C5"/>
    <w:multiLevelType w:val="hybridMultilevel"/>
    <w:tmpl w:val="8BB8BA80"/>
    <w:lvl w:ilvl="0" w:tplc="443C1B52"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0F7A0B"/>
    <w:multiLevelType w:val="hybridMultilevel"/>
    <w:tmpl w:val="49D85FD0"/>
    <w:lvl w:ilvl="0" w:tplc="265AAFCA">
      <w:start w:val="1"/>
      <w:numFmt w:val="decimal"/>
      <w:lvlText w:val="%1."/>
      <w:lvlJc w:val="left"/>
      <w:pPr>
        <w:ind w:left="2137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7" w:hanging="360"/>
      </w:pPr>
    </w:lvl>
    <w:lvl w:ilvl="2" w:tplc="0409001B" w:tentative="1">
      <w:start w:val="1"/>
      <w:numFmt w:val="lowerRoman"/>
      <w:lvlText w:val="%3."/>
      <w:lvlJc w:val="right"/>
      <w:pPr>
        <w:ind w:left="3217" w:hanging="180"/>
      </w:pPr>
    </w:lvl>
    <w:lvl w:ilvl="3" w:tplc="0409000F" w:tentative="1">
      <w:start w:val="1"/>
      <w:numFmt w:val="decimal"/>
      <w:lvlText w:val="%4."/>
      <w:lvlJc w:val="left"/>
      <w:pPr>
        <w:ind w:left="3937" w:hanging="360"/>
      </w:pPr>
    </w:lvl>
    <w:lvl w:ilvl="4" w:tplc="04090019" w:tentative="1">
      <w:start w:val="1"/>
      <w:numFmt w:val="lowerLetter"/>
      <w:lvlText w:val="%5."/>
      <w:lvlJc w:val="left"/>
      <w:pPr>
        <w:ind w:left="4657" w:hanging="360"/>
      </w:pPr>
    </w:lvl>
    <w:lvl w:ilvl="5" w:tplc="0409001B" w:tentative="1">
      <w:start w:val="1"/>
      <w:numFmt w:val="lowerRoman"/>
      <w:lvlText w:val="%6."/>
      <w:lvlJc w:val="right"/>
      <w:pPr>
        <w:ind w:left="5377" w:hanging="180"/>
      </w:pPr>
    </w:lvl>
    <w:lvl w:ilvl="6" w:tplc="0409000F" w:tentative="1">
      <w:start w:val="1"/>
      <w:numFmt w:val="decimal"/>
      <w:lvlText w:val="%7."/>
      <w:lvlJc w:val="left"/>
      <w:pPr>
        <w:ind w:left="6097" w:hanging="360"/>
      </w:pPr>
    </w:lvl>
    <w:lvl w:ilvl="7" w:tplc="04090019" w:tentative="1">
      <w:start w:val="1"/>
      <w:numFmt w:val="lowerLetter"/>
      <w:lvlText w:val="%8."/>
      <w:lvlJc w:val="left"/>
      <w:pPr>
        <w:ind w:left="6817" w:hanging="360"/>
      </w:pPr>
    </w:lvl>
    <w:lvl w:ilvl="8" w:tplc="0409001B" w:tentative="1">
      <w:start w:val="1"/>
      <w:numFmt w:val="lowerRoman"/>
      <w:lvlText w:val="%9."/>
      <w:lvlJc w:val="right"/>
      <w:pPr>
        <w:ind w:left="7537" w:hanging="180"/>
      </w:pPr>
    </w:lvl>
  </w:abstractNum>
  <w:abstractNum w:abstractNumId="4" w15:restartNumberingAfterBreak="0">
    <w:nsid w:val="3C1C5064"/>
    <w:multiLevelType w:val="hybridMultilevel"/>
    <w:tmpl w:val="DCBA7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8F5E1E"/>
    <w:multiLevelType w:val="hybridMultilevel"/>
    <w:tmpl w:val="BD32C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DD3626"/>
    <w:multiLevelType w:val="hybridMultilevel"/>
    <w:tmpl w:val="12A4A5EC"/>
    <w:lvl w:ilvl="0" w:tplc="5CFC8D0E">
      <w:numFmt w:val="bullet"/>
      <w:lvlText w:val="-"/>
      <w:lvlJc w:val="left"/>
      <w:pPr>
        <w:ind w:left="360" w:hanging="360"/>
      </w:pPr>
      <w:rPr>
        <w:rFonts w:ascii="Times New Roman" w:eastAsia="Batang" w:hAnsi="Times New Roman" w:cs="Times New Roman" w:hint="default"/>
      </w:rPr>
    </w:lvl>
    <w:lvl w:ilvl="1" w:tplc="CB12E93E">
      <w:start w:val="1"/>
      <w:numFmt w:val="bullet"/>
      <w:lvlText w:val="o"/>
      <w:lvlJc w:val="left"/>
      <w:pPr>
        <w:ind w:left="1211" w:hanging="360"/>
      </w:pPr>
      <w:rPr>
        <w:rFonts w:ascii="Times New Roman" w:hAnsi="Times New Roman" w:cs="Times New Roman" w:hint="default"/>
        <w:color w:val="auto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22A4D41"/>
    <w:multiLevelType w:val="hybridMultilevel"/>
    <w:tmpl w:val="C2A81C8E"/>
    <w:lvl w:ilvl="0" w:tplc="F600E4C4">
      <w:numFmt w:val="bullet"/>
      <w:lvlText w:val="-"/>
      <w:lvlJc w:val="left"/>
      <w:pPr>
        <w:ind w:left="1128" w:hanging="360"/>
      </w:pPr>
      <w:rPr>
        <w:rFonts w:ascii="Times New Roman" w:eastAsia="Batang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8" w15:restartNumberingAfterBreak="0">
    <w:nsid w:val="5E1C0FAA"/>
    <w:multiLevelType w:val="hybridMultilevel"/>
    <w:tmpl w:val="90E4EF9E"/>
    <w:lvl w:ilvl="0" w:tplc="1570B2D2">
      <w:start w:val="3"/>
      <w:numFmt w:val="decimal"/>
      <w:lvlText w:val="%1."/>
      <w:lvlJc w:val="left"/>
      <w:pPr>
        <w:ind w:left="2137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497" w:hanging="360"/>
      </w:pPr>
    </w:lvl>
    <w:lvl w:ilvl="2" w:tplc="040C001B" w:tentative="1">
      <w:start w:val="1"/>
      <w:numFmt w:val="lowerRoman"/>
      <w:lvlText w:val="%3."/>
      <w:lvlJc w:val="right"/>
      <w:pPr>
        <w:ind w:left="3217" w:hanging="180"/>
      </w:pPr>
    </w:lvl>
    <w:lvl w:ilvl="3" w:tplc="040C000F" w:tentative="1">
      <w:start w:val="1"/>
      <w:numFmt w:val="decimal"/>
      <w:lvlText w:val="%4."/>
      <w:lvlJc w:val="left"/>
      <w:pPr>
        <w:ind w:left="3937" w:hanging="360"/>
      </w:pPr>
    </w:lvl>
    <w:lvl w:ilvl="4" w:tplc="040C0019" w:tentative="1">
      <w:start w:val="1"/>
      <w:numFmt w:val="lowerLetter"/>
      <w:lvlText w:val="%5."/>
      <w:lvlJc w:val="left"/>
      <w:pPr>
        <w:ind w:left="4657" w:hanging="360"/>
      </w:pPr>
    </w:lvl>
    <w:lvl w:ilvl="5" w:tplc="040C001B" w:tentative="1">
      <w:start w:val="1"/>
      <w:numFmt w:val="lowerRoman"/>
      <w:lvlText w:val="%6."/>
      <w:lvlJc w:val="right"/>
      <w:pPr>
        <w:ind w:left="5377" w:hanging="180"/>
      </w:pPr>
    </w:lvl>
    <w:lvl w:ilvl="6" w:tplc="040C000F" w:tentative="1">
      <w:start w:val="1"/>
      <w:numFmt w:val="decimal"/>
      <w:lvlText w:val="%7."/>
      <w:lvlJc w:val="left"/>
      <w:pPr>
        <w:ind w:left="6097" w:hanging="360"/>
      </w:pPr>
    </w:lvl>
    <w:lvl w:ilvl="7" w:tplc="040C0019" w:tentative="1">
      <w:start w:val="1"/>
      <w:numFmt w:val="lowerLetter"/>
      <w:lvlText w:val="%8."/>
      <w:lvlJc w:val="left"/>
      <w:pPr>
        <w:ind w:left="6817" w:hanging="360"/>
      </w:pPr>
    </w:lvl>
    <w:lvl w:ilvl="8" w:tplc="040C001B" w:tentative="1">
      <w:start w:val="1"/>
      <w:numFmt w:val="lowerRoman"/>
      <w:lvlText w:val="%9."/>
      <w:lvlJc w:val="right"/>
      <w:pPr>
        <w:ind w:left="7537" w:hanging="180"/>
      </w:pPr>
    </w:lvl>
  </w:abstractNum>
  <w:abstractNum w:abstractNumId="9" w15:restartNumberingAfterBreak="0">
    <w:nsid w:val="6444596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4"/>
  </w:num>
  <w:num w:numId="3">
    <w:abstractNumId w:val="9"/>
  </w:num>
  <w:num w:numId="4">
    <w:abstractNumId w:val="3"/>
  </w:num>
  <w:num w:numId="5">
    <w:abstractNumId w:val="5"/>
  </w:num>
  <w:num w:numId="6">
    <w:abstractNumId w:val="1"/>
  </w:num>
  <w:num w:numId="7">
    <w:abstractNumId w:val="7"/>
  </w:num>
  <w:num w:numId="8">
    <w:abstractNumId w:val="6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9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A03"/>
    <w:rsid w:val="00000E96"/>
    <w:rsid w:val="000058F1"/>
    <w:rsid w:val="00025F25"/>
    <w:rsid w:val="0005275C"/>
    <w:rsid w:val="000571FA"/>
    <w:rsid w:val="000700BE"/>
    <w:rsid w:val="00086D56"/>
    <w:rsid w:val="00086DB7"/>
    <w:rsid w:val="00092409"/>
    <w:rsid w:val="000963EE"/>
    <w:rsid w:val="00096BDA"/>
    <w:rsid w:val="00097CA5"/>
    <w:rsid w:val="000A0B9C"/>
    <w:rsid w:val="000A30ED"/>
    <w:rsid w:val="000B1247"/>
    <w:rsid w:val="000C6CA1"/>
    <w:rsid w:val="000C7B39"/>
    <w:rsid w:val="00104283"/>
    <w:rsid w:val="0010514A"/>
    <w:rsid w:val="00112B87"/>
    <w:rsid w:val="00113A6F"/>
    <w:rsid w:val="001351ED"/>
    <w:rsid w:val="00170756"/>
    <w:rsid w:val="00183A64"/>
    <w:rsid w:val="001955E9"/>
    <w:rsid w:val="001A17BC"/>
    <w:rsid w:val="001C2B99"/>
    <w:rsid w:val="001C3E2F"/>
    <w:rsid w:val="001D4728"/>
    <w:rsid w:val="001E0398"/>
    <w:rsid w:val="001E2F23"/>
    <w:rsid w:val="001F230C"/>
    <w:rsid w:val="002208D0"/>
    <w:rsid w:val="00220A22"/>
    <w:rsid w:val="002238EA"/>
    <w:rsid w:val="00251B35"/>
    <w:rsid w:val="00251FCD"/>
    <w:rsid w:val="00253233"/>
    <w:rsid w:val="00261796"/>
    <w:rsid w:val="00277ADB"/>
    <w:rsid w:val="002824AE"/>
    <w:rsid w:val="00284CD0"/>
    <w:rsid w:val="00290938"/>
    <w:rsid w:val="002B4007"/>
    <w:rsid w:val="002C3F7D"/>
    <w:rsid w:val="002C7FAA"/>
    <w:rsid w:val="002D2E2F"/>
    <w:rsid w:val="00305BA1"/>
    <w:rsid w:val="00321111"/>
    <w:rsid w:val="0038057F"/>
    <w:rsid w:val="00386F89"/>
    <w:rsid w:val="00395555"/>
    <w:rsid w:val="003A1663"/>
    <w:rsid w:val="003A78C1"/>
    <w:rsid w:val="003A7A03"/>
    <w:rsid w:val="003B06ED"/>
    <w:rsid w:val="003E46D9"/>
    <w:rsid w:val="003F320B"/>
    <w:rsid w:val="004060E8"/>
    <w:rsid w:val="00416318"/>
    <w:rsid w:val="00417ED0"/>
    <w:rsid w:val="004413B9"/>
    <w:rsid w:val="004478A2"/>
    <w:rsid w:val="004556E3"/>
    <w:rsid w:val="004569BD"/>
    <w:rsid w:val="00456B8A"/>
    <w:rsid w:val="00486629"/>
    <w:rsid w:val="00490C12"/>
    <w:rsid w:val="00497BED"/>
    <w:rsid w:val="004A61C2"/>
    <w:rsid w:val="004A73BF"/>
    <w:rsid w:val="004B5F1D"/>
    <w:rsid w:val="004B769B"/>
    <w:rsid w:val="004C2C28"/>
    <w:rsid w:val="004D6D17"/>
    <w:rsid w:val="004E18FD"/>
    <w:rsid w:val="004F35D5"/>
    <w:rsid w:val="004F6FD5"/>
    <w:rsid w:val="005245F8"/>
    <w:rsid w:val="005372FC"/>
    <w:rsid w:val="005521D8"/>
    <w:rsid w:val="0056063E"/>
    <w:rsid w:val="005659D2"/>
    <w:rsid w:val="00580A29"/>
    <w:rsid w:val="00592170"/>
    <w:rsid w:val="005A34CC"/>
    <w:rsid w:val="005A58DE"/>
    <w:rsid w:val="005B397D"/>
    <w:rsid w:val="005D4644"/>
    <w:rsid w:val="005D5995"/>
    <w:rsid w:val="005E3BF5"/>
    <w:rsid w:val="005F5AE4"/>
    <w:rsid w:val="006001D2"/>
    <w:rsid w:val="006019D8"/>
    <w:rsid w:val="00612F56"/>
    <w:rsid w:val="00613870"/>
    <w:rsid w:val="00613D04"/>
    <w:rsid w:val="00620AD1"/>
    <w:rsid w:val="00622167"/>
    <w:rsid w:val="006226CE"/>
    <w:rsid w:val="00622FDF"/>
    <w:rsid w:val="006526C7"/>
    <w:rsid w:val="00652C74"/>
    <w:rsid w:val="0065314E"/>
    <w:rsid w:val="006621AA"/>
    <w:rsid w:val="00664743"/>
    <w:rsid w:val="0066658E"/>
    <w:rsid w:val="006877B6"/>
    <w:rsid w:val="00690DBD"/>
    <w:rsid w:val="006B053E"/>
    <w:rsid w:val="006C7324"/>
    <w:rsid w:val="006D1AD3"/>
    <w:rsid w:val="006D3317"/>
    <w:rsid w:val="006D7D65"/>
    <w:rsid w:val="0071799F"/>
    <w:rsid w:val="00734513"/>
    <w:rsid w:val="00751400"/>
    <w:rsid w:val="00771302"/>
    <w:rsid w:val="0078067C"/>
    <w:rsid w:val="00785EF6"/>
    <w:rsid w:val="00786C53"/>
    <w:rsid w:val="007977D1"/>
    <w:rsid w:val="007A1ED6"/>
    <w:rsid w:val="007B0B36"/>
    <w:rsid w:val="007B53B8"/>
    <w:rsid w:val="007B7D0C"/>
    <w:rsid w:val="007C61A8"/>
    <w:rsid w:val="007D5AC1"/>
    <w:rsid w:val="007D69E5"/>
    <w:rsid w:val="00815DCC"/>
    <w:rsid w:val="00827355"/>
    <w:rsid w:val="00832378"/>
    <w:rsid w:val="00850708"/>
    <w:rsid w:val="00861F16"/>
    <w:rsid w:val="008946D5"/>
    <w:rsid w:val="008A29F7"/>
    <w:rsid w:val="008D5AE9"/>
    <w:rsid w:val="008D6F7A"/>
    <w:rsid w:val="008F3B12"/>
    <w:rsid w:val="009065E7"/>
    <w:rsid w:val="00911927"/>
    <w:rsid w:val="00916CC1"/>
    <w:rsid w:val="00951419"/>
    <w:rsid w:val="00957114"/>
    <w:rsid w:val="00971CA2"/>
    <w:rsid w:val="0097289A"/>
    <w:rsid w:val="00983AE3"/>
    <w:rsid w:val="009A0EA9"/>
    <w:rsid w:val="009D3274"/>
    <w:rsid w:val="009F1CD1"/>
    <w:rsid w:val="009F2DC1"/>
    <w:rsid w:val="00A057F1"/>
    <w:rsid w:val="00A123C9"/>
    <w:rsid w:val="00A31738"/>
    <w:rsid w:val="00A37E8F"/>
    <w:rsid w:val="00A61293"/>
    <w:rsid w:val="00A700D4"/>
    <w:rsid w:val="00A72873"/>
    <w:rsid w:val="00A80198"/>
    <w:rsid w:val="00A826FE"/>
    <w:rsid w:val="00A83022"/>
    <w:rsid w:val="00A87BD2"/>
    <w:rsid w:val="00A87CEC"/>
    <w:rsid w:val="00A92C90"/>
    <w:rsid w:val="00A93039"/>
    <w:rsid w:val="00AE39E6"/>
    <w:rsid w:val="00AF3BBF"/>
    <w:rsid w:val="00B11C41"/>
    <w:rsid w:val="00B17236"/>
    <w:rsid w:val="00B20B3E"/>
    <w:rsid w:val="00B24CA3"/>
    <w:rsid w:val="00B267F5"/>
    <w:rsid w:val="00B3059B"/>
    <w:rsid w:val="00B30707"/>
    <w:rsid w:val="00B30918"/>
    <w:rsid w:val="00B4127A"/>
    <w:rsid w:val="00B62F80"/>
    <w:rsid w:val="00B70876"/>
    <w:rsid w:val="00B73862"/>
    <w:rsid w:val="00B923B3"/>
    <w:rsid w:val="00B9764F"/>
    <w:rsid w:val="00BA018F"/>
    <w:rsid w:val="00BB7100"/>
    <w:rsid w:val="00BD004A"/>
    <w:rsid w:val="00BD6627"/>
    <w:rsid w:val="00BE34C5"/>
    <w:rsid w:val="00BE487C"/>
    <w:rsid w:val="00BF0096"/>
    <w:rsid w:val="00C25407"/>
    <w:rsid w:val="00C3734D"/>
    <w:rsid w:val="00C6599E"/>
    <w:rsid w:val="00C751CB"/>
    <w:rsid w:val="00C875D7"/>
    <w:rsid w:val="00C91E9E"/>
    <w:rsid w:val="00CA59B1"/>
    <w:rsid w:val="00CA5F90"/>
    <w:rsid w:val="00CA76BA"/>
    <w:rsid w:val="00CA7B07"/>
    <w:rsid w:val="00CB0577"/>
    <w:rsid w:val="00CB5F47"/>
    <w:rsid w:val="00CD15E6"/>
    <w:rsid w:val="00CE5C16"/>
    <w:rsid w:val="00CF32F1"/>
    <w:rsid w:val="00CF6B3F"/>
    <w:rsid w:val="00D278F8"/>
    <w:rsid w:val="00D3445C"/>
    <w:rsid w:val="00D348B0"/>
    <w:rsid w:val="00D51A5C"/>
    <w:rsid w:val="00D51DA8"/>
    <w:rsid w:val="00D72677"/>
    <w:rsid w:val="00D743D1"/>
    <w:rsid w:val="00D83470"/>
    <w:rsid w:val="00DA082D"/>
    <w:rsid w:val="00DB4667"/>
    <w:rsid w:val="00DC216E"/>
    <w:rsid w:val="00DD04C0"/>
    <w:rsid w:val="00DD6337"/>
    <w:rsid w:val="00DE1645"/>
    <w:rsid w:val="00E053FE"/>
    <w:rsid w:val="00E05802"/>
    <w:rsid w:val="00E06F59"/>
    <w:rsid w:val="00E13BA0"/>
    <w:rsid w:val="00E228D6"/>
    <w:rsid w:val="00E41C09"/>
    <w:rsid w:val="00E502A9"/>
    <w:rsid w:val="00E50A29"/>
    <w:rsid w:val="00E55666"/>
    <w:rsid w:val="00E9456D"/>
    <w:rsid w:val="00EA64E4"/>
    <w:rsid w:val="00EA68E9"/>
    <w:rsid w:val="00EB51BE"/>
    <w:rsid w:val="00ED3AF2"/>
    <w:rsid w:val="00EE6C78"/>
    <w:rsid w:val="00F0441F"/>
    <w:rsid w:val="00F33635"/>
    <w:rsid w:val="00F360ED"/>
    <w:rsid w:val="00F406CE"/>
    <w:rsid w:val="00F56394"/>
    <w:rsid w:val="00F635DA"/>
    <w:rsid w:val="00F9296A"/>
    <w:rsid w:val="00F9616D"/>
    <w:rsid w:val="00FA42E4"/>
    <w:rsid w:val="00FB40E4"/>
    <w:rsid w:val="00FB435D"/>
    <w:rsid w:val="00FC689E"/>
    <w:rsid w:val="00FC6C37"/>
    <w:rsid w:val="00FD5515"/>
    <w:rsid w:val="00FD7487"/>
    <w:rsid w:val="00FE45F6"/>
    <w:rsid w:val="00FE506B"/>
    <w:rsid w:val="00FF0C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eaeaea,#f8f9fd,#f5c30b,#efa82c,#cd9b17,#f7e8c7,#ff8001,#fad431"/>
    </o:shapedefaults>
    <o:shapelayout v:ext="edit">
      <o:idmap v:ext="edit" data="1"/>
    </o:shapelayout>
  </w:shapeDefaults>
  <w:decimalSymbol w:val="."/>
  <w:listSeparator w:val=","/>
  <w14:docId w14:val="096F9013"/>
  <w15:docId w15:val="{C9A69B6C-2699-4C30-883C-238625771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val="fr-FR" w:eastAsia="ko-KR"/>
    </w:rPr>
  </w:style>
  <w:style w:type="paragraph" w:styleId="Titre1">
    <w:name w:val="heading 1"/>
    <w:basedOn w:val="Normal"/>
    <w:next w:val="Normal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En-tte">
    <w:name w:val="header"/>
    <w:basedOn w:val="Normal"/>
    <w:link w:val="En-tteCar"/>
    <w:uiPriority w:val="99"/>
    <w:rsid w:val="007D5AC1"/>
    <w:pPr>
      <w:tabs>
        <w:tab w:val="center" w:pos="4677"/>
        <w:tab w:val="right" w:pos="9355"/>
      </w:tabs>
    </w:pPr>
  </w:style>
  <w:style w:type="paragraph" w:styleId="Pieddepage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Policepardfaut"/>
    <w:rsid w:val="001A17BC"/>
  </w:style>
  <w:style w:type="character" w:customStyle="1" w:styleId="howc">
    <w:name w:val="howc"/>
    <w:basedOn w:val="Policepardfaut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Lienhypertexte">
    <w:name w:val="Hyperlink"/>
    <w:basedOn w:val="Policepardfaut"/>
    <w:rsid w:val="00170756"/>
    <w:rPr>
      <w:color w:val="0000FF"/>
      <w:u w:val="single"/>
    </w:rPr>
  </w:style>
  <w:style w:type="paragraph" w:customStyle="1" w:styleId="MyHeadtitle">
    <w:name w:val="My Head title"/>
    <w:basedOn w:val="Titre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Numrodepage">
    <w:name w:val="page number"/>
    <w:basedOn w:val="Policepardfaut"/>
    <w:rsid w:val="00F0441F"/>
  </w:style>
  <w:style w:type="paragraph" w:customStyle="1" w:styleId="Level1">
    <w:name w:val="Level 1"/>
    <w:basedOn w:val="TM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M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M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M1">
    <w:name w:val="toc 1"/>
    <w:basedOn w:val="Normal"/>
    <w:next w:val="Normal"/>
    <w:autoRedefine/>
    <w:rsid w:val="00B70876"/>
    <w:pPr>
      <w:spacing w:after="100"/>
    </w:pPr>
  </w:style>
  <w:style w:type="paragraph" w:styleId="TM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M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Textedebulles">
    <w:name w:val="Balloon Text"/>
    <w:basedOn w:val="Normal"/>
    <w:link w:val="TextedebullesCar"/>
    <w:rsid w:val="00B70876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Paragraphedeliste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En-tteCar">
    <w:name w:val="En-tête Car"/>
    <w:basedOn w:val="Policepardfaut"/>
    <w:link w:val="En-tte"/>
    <w:uiPriority w:val="99"/>
    <w:rsid w:val="000C6CA1"/>
    <w:rPr>
      <w:sz w:val="24"/>
      <w:szCs w:val="24"/>
      <w:lang w:val="uk-UA" w:eastAsia="ko-KR"/>
    </w:rPr>
  </w:style>
  <w:style w:type="table" w:styleId="Grilledutableau">
    <w:name w:val="Table Grid"/>
    <w:basedOn w:val="TableauNormal"/>
    <w:rsid w:val="00386F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rameclaire-Accent1">
    <w:name w:val="Light Shading Accent 1"/>
    <w:basedOn w:val="TableauNormal"/>
    <w:uiPriority w:val="60"/>
    <w:rsid w:val="00386F89"/>
    <w:rPr>
      <w:color w:val="700A25" w:themeColor="accent1" w:themeShade="BF"/>
    </w:rPr>
    <w:tblPr>
      <w:tblStyleRowBandSize w:val="1"/>
      <w:tblStyleColBandSize w:val="1"/>
      <w:tblBorders>
        <w:top w:val="single" w:sz="8" w:space="0" w:color="960E32" w:themeColor="accent1"/>
        <w:bottom w:val="single" w:sz="8" w:space="0" w:color="960E32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60E32" w:themeColor="accent1"/>
          <w:left w:val="nil"/>
          <w:bottom w:val="single" w:sz="8" w:space="0" w:color="960E32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60E32" w:themeColor="accent1"/>
          <w:left w:val="nil"/>
          <w:bottom w:val="single" w:sz="8" w:space="0" w:color="960E32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B0C3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7B0C3" w:themeFill="accent1" w:themeFillTint="3F"/>
      </w:tcPr>
    </w:tblStylePr>
  </w:style>
  <w:style w:type="table" w:styleId="Listeclaire-Accent1">
    <w:name w:val="Light List Accent 1"/>
    <w:basedOn w:val="TableauNormal"/>
    <w:uiPriority w:val="61"/>
    <w:rsid w:val="00DD04C0"/>
    <w:tblPr>
      <w:tblStyleRowBandSize w:val="1"/>
      <w:tblStyleColBandSize w:val="1"/>
      <w:tblBorders>
        <w:top w:val="single" w:sz="8" w:space="0" w:color="960E32" w:themeColor="accent1"/>
        <w:left w:val="single" w:sz="8" w:space="0" w:color="960E32" w:themeColor="accent1"/>
        <w:bottom w:val="single" w:sz="8" w:space="0" w:color="960E32" w:themeColor="accent1"/>
        <w:right w:val="single" w:sz="8" w:space="0" w:color="960E32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60E32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60E32" w:themeColor="accent1"/>
          <w:left w:val="single" w:sz="8" w:space="0" w:color="960E32" w:themeColor="accent1"/>
          <w:bottom w:val="single" w:sz="8" w:space="0" w:color="960E32" w:themeColor="accent1"/>
          <w:right w:val="single" w:sz="8" w:space="0" w:color="960E3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60E32" w:themeColor="accent1"/>
          <w:left w:val="single" w:sz="8" w:space="0" w:color="960E32" w:themeColor="accent1"/>
          <w:bottom w:val="single" w:sz="8" w:space="0" w:color="960E32" w:themeColor="accent1"/>
          <w:right w:val="single" w:sz="8" w:space="0" w:color="960E32" w:themeColor="accent1"/>
        </w:tcBorders>
      </w:tcPr>
    </w:tblStylePr>
    <w:tblStylePr w:type="band1Horz">
      <w:tblPr/>
      <w:tcPr>
        <w:tcBorders>
          <w:top w:val="single" w:sz="8" w:space="0" w:color="960E32" w:themeColor="accent1"/>
          <w:left w:val="single" w:sz="8" w:space="0" w:color="960E32" w:themeColor="accent1"/>
          <w:bottom w:val="single" w:sz="8" w:space="0" w:color="960E32" w:themeColor="accent1"/>
          <w:right w:val="single" w:sz="8" w:space="0" w:color="960E32" w:themeColor="accent1"/>
        </w:tcBorders>
      </w:tcPr>
    </w:tblStylePr>
  </w:style>
  <w:style w:type="table" w:styleId="Listemoyenne2-Accent1">
    <w:name w:val="Medium List 2 Accent 1"/>
    <w:basedOn w:val="Tableau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60E32" w:themeColor="accent1"/>
        <w:left w:val="single" w:sz="8" w:space="0" w:color="960E32" w:themeColor="accent1"/>
        <w:bottom w:val="single" w:sz="8" w:space="0" w:color="960E32" w:themeColor="accent1"/>
        <w:right w:val="single" w:sz="8" w:space="0" w:color="960E32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60E32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60E32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60E32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60E32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B0C3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7B0C3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illemoyenne2-Accent1">
    <w:name w:val="Medium Grid 2 Accent 1"/>
    <w:basedOn w:val="Tableau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60E32" w:themeColor="accent1"/>
        <w:left w:val="single" w:sz="8" w:space="0" w:color="960E32" w:themeColor="accent1"/>
        <w:bottom w:val="single" w:sz="8" w:space="0" w:color="960E32" w:themeColor="accent1"/>
        <w:right w:val="single" w:sz="8" w:space="0" w:color="960E32" w:themeColor="accent1"/>
        <w:insideH w:val="single" w:sz="8" w:space="0" w:color="960E32" w:themeColor="accent1"/>
        <w:insideV w:val="single" w:sz="8" w:space="0" w:color="960E32" w:themeColor="accent1"/>
      </w:tblBorders>
    </w:tblPr>
    <w:tcPr>
      <w:shd w:val="clear" w:color="auto" w:fill="F7B0C3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CDFE7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BFCE" w:themeFill="accent1" w:themeFillTint="33"/>
      </w:tcPr>
    </w:tblStylePr>
    <w:tblStylePr w:type="band1Vert">
      <w:tblPr/>
      <w:tcPr>
        <w:shd w:val="clear" w:color="auto" w:fill="F06186" w:themeFill="accent1" w:themeFillTint="7F"/>
      </w:tcPr>
    </w:tblStylePr>
    <w:tblStylePr w:type="band1Horz">
      <w:tblPr/>
      <w:tcPr>
        <w:tcBorders>
          <w:insideH w:val="single" w:sz="6" w:space="0" w:color="960E32" w:themeColor="accent1"/>
          <w:insideV w:val="single" w:sz="6" w:space="0" w:color="960E32" w:themeColor="accent1"/>
        </w:tcBorders>
        <w:shd w:val="clear" w:color="auto" w:fill="F0618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claire-Accent1">
    <w:name w:val="Light Grid Accent 1"/>
    <w:basedOn w:val="TableauNormal"/>
    <w:uiPriority w:val="62"/>
    <w:rsid w:val="00DD04C0"/>
    <w:tblPr>
      <w:tblStyleRowBandSize w:val="1"/>
      <w:tblStyleColBandSize w:val="1"/>
      <w:tblBorders>
        <w:top w:val="single" w:sz="8" w:space="0" w:color="960E32" w:themeColor="accent1"/>
        <w:left w:val="single" w:sz="8" w:space="0" w:color="960E32" w:themeColor="accent1"/>
        <w:bottom w:val="single" w:sz="8" w:space="0" w:color="960E32" w:themeColor="accent1"/>
        <w:right w:val="single" w:sz="8" w:space="0" w:color="960E32" w:themeColor="accent1"/>
        <w:insideH w:val="single" w:sz="8" w:space="0" w:color="960E32" w:themeColor="accent1"/>
        <w:insideV w:val="single" w:sz="8" w:space="0" w:color="960E32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60E32" w:themeColor="accent1"/>
          <w:left w:val="single" w:sz="8" w:space="0" w:color="960E32" w:themeColor="accent1"/>
          <w:bottom w:val="single" w:sz="18" w:space="0" w:color="960E32" w:themeColor="accent1"/>
          <w:right w:val="single" w:sz="8" w:space="0" w:color="960E32" w:themeColor="accent1"/>
          <w:insideH w:val="nil"/>
          <w:insideV w:val="single" w:sz="8" w:space="0" w:color="960E32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60E32" w:themeColor="accent1"/>
          <w:left w:val="single" w:sz="8" w:space="0" w:color="960E32" w:themeColor="accent1"/>
          <w:bottom w:val="single" w:sz="8" w:space="0" w:color="960E32" w:themeColor="accent1"/>
          <w:right w:val="single" w:sz="8" w:space="0" w:color="960E32" w:themeColor="accent1"/>
          <w:insideH w:val="nil"/>
          <w:insideV w:val="single" w:sz="8" w:space="0" w:color="960E32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60E32" w:themeColor="accent1"/>
          <w:left w:val="single" w:sz="8" w:space="0" w:color="960E32" w:themeColor="accent1"/>
          <w:bottom w:val="single" w:sz="8" w:space="0" w:color="960E32" w:themeColor="accent1"/>
          <w:right w:val="single" w:sz="8" w:space="0" w:color="960E32" w:themeColor="accent1"/>
        </w:tcBorders>
      </w:tcPr>
    </w:tblStylePr>
    <w:tblStylePr w:type="band1Vert">
      <w:tblPr/>
      <w:tcPr>
        <w:tcBorders>
          <w:top w:val="single" w:sz="8" w:space="0" w:color="960E32" w:themeColor="accent1"/>
          <w:left w:val="single" w:sz="8" w:space="0" w:color="960E32" w:themeColor="accent1"/>
          <w:bottom w:val="single" w:sz="8" w:space="0" w:color="960E32" w:themeColor="accent1"/>
          <w:right w:val="single" w:sz="8" w:space="0" w:color="960E32" w:themeColor="accent1"/>
        </w:tcBorders>
        <w:shd w:val="clear" w:color="auto" w:fill="F7B0C3" w:themeFill="accent1" w:themeFillTint="3F"/>
      </w:tcPr>
    </w:tblStylePr>
    <w:tblStylePr w:type="band1Horz">
      <w:tblPr/>
      <w:tcPr>
        <w:tcBorders>
          <w:top w:val="single" w:sz="8" w:space="0" w:color="960E32" w:themeColor="accent1"/>
          <w:left w:val="single" w:sz="8" w:space="0" w:color="960E32" w:themeColor="accent1"/>
          <w:bottom w:val="single" w:sz="8" w:space="0" w:color="960E32" w:themeColor="accent1"/>
          <w:right w:val="single" w:sz="8" w:space="0" w:color="960E32" w:themeColor="accent1"/>
          <w:insideV w:val="single" w:sz="8" w:space="0" w:color="960E32" w:themeColor="accent1"/>
        </w:tcBorders>
        <w:shd w:val="clear" w:color="auto" w:fill="F7B0C3" w:themeFill="accent1" w:themeFillTint="3F"/>
      </w:tcPr>
    </w:tblStylePr>
    <w:tblStylePr w:type="band2Horz">
      <w:tblPr/>
      <w:tcPr>
        <w:tcBorders>
          <w:top w:val="single" w:sz="8" w:space="0" w:color="960E32" w:themeColor="accent1"/>
          <w:left w:val="single" w:sz="8" w:space="0" w:color="960E32" w:themeColor="accent1"/>
          <w:bottom w:val="single" w:sz="8" w:space="0" w:color="960E32" w:themeColor="accent1"/>
          <w:right w:val="single" w:sz="8" w:space="0" w:color="960E32" w:themeColor="accent1"/>
          <w:insideV w:val="single" w:sz="8" w:space="0" w:color="960E32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106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1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4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fif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rochureRobot\BrochureGenie\BrochureGenie\BrochureGenie\bin\Release\data\New%20folder\00914\word\template-wor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960E32"/>
      </a:accent1>
      <a:accent2>
        <a:srgbClr val="336699"/>
      </a:accent2>
      <a:accent3>
        <a:srgbClr val="3399CC"/>
      </a:accent3>
      <a:accent4>
        <a:srgbClr val="333366"/>
      </a:accent4>
      <a:accent5>
        <a:srgbClr val="333399"/>
      </a:accent5>
      <a:accent6>
        <a:srgbClr val="66CCCC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5A5E45-A806-4D32-B44B-964864D2EB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</Template>
  <TotalTime>208</TotalTime>
  <Pages>12</Pages>
  <Words>792</Words>
  <Characters>4356</Characters>
  <Application>Microsoft Office Word</Application>
  <DocSecurity>0</DocSecurity>
  <Lines>36</Lines>
  <Paragraphs>10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PowerPoint Template</vt:lpstr>
      <vt:lpstr>PowerPoint Template</vt:lpstr>
    </vt:vector>
  </TitlesOfParts>
  <Company>Imagine</Company>
  <LinksUpToDate>false</LinksUpToDate>
  <CharactersWithSpaces>5138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dc:creator>Janik</dc:creator>
  <cp:lastModifiedBy>Janik</cp:lastModifiedBy>
  <cp:revision>15</cp:revision>
  <cp:lastPrinted>2020-10-25T13:08:00Z</cp:lastPrinted>
  <dcterms:created xsi:type="dcterms:W3CDTF">2020-10-25T11:06:00Z</dcterms:created>
  <dcterms:modified xsi:type="dcterms:W3CDTF">2020-11-11T15:49:00Z</dcterms:modified>
</cp:coreProperties>
</file>